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CB26" w14:textId="22DF68D9" w:rsidR="00A95AC9" w:rsidRDefault="006B5DAE" w:rsidP="00BE7A59">
      <w:pPr>
        <w:pStyle w:val="Heading1"/>
        <w:rPr>
          <w:lang w:val="de-CH"/>
        </w:rPr>
      </w:pPr>
      <w:r w:rsidRPr="0022267B">
        <w:rPr>
          <w:lang w:val="de-CH"/>
        </w:rPr>
        <w:t xml:space="preserve">Lern- und </w:t>
      </w:r>
      <w:r w:rsidRPr="002D50A7">
        <w:rPr>
          <w:lang w:val="de-CH"/>
        </w:rPr>
        <w:t>Arbeitsauftrag</w:t>
      </w:r>
      <w:r w:rsidR="002D50A7" w:rsidRPr="002D50A7">
        <w:rPr>
          <w:lang w:val="de-CH"/>
        </w:rPr>
        <w:t xml:space="preserve"> </w:t>
      </w:r>
      <w:r w:rsidR="0035457F">
        <w:rPr>
          <w:lang w:val="de-CH"/>
        </w:rPr>
        <w:t>Lernatelier 1200</w:t>
      </w:r>
    </w:p>
    <w:p w14:paraId="3E39732E" w14:textId="77777777" w:rsidR="006B5DAE" w:rsidRPr="0022267B" w:rsidRDefault="006B5DAE" w:rsidP="00A95AC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14524" w14:paraId="09E11686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3D0487A6" w14:textId="77777777" w:rsidR="0022267B" w:rsidRPr="0022267B" w:rsidRDefault="00A95AC9" w:rsidP="00FA0C3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71D4C045" w14:textId="3CF7C05D" w:rsidR="0022267B" w:rsidRPr="00A95AC9" w:rsidRDefault="00BC34AE" w:rsidP="00FA0C3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Gruppenarbeit Programmierung</w:t>
            </w:r>
          </w:p>
        </w:tc>
      </w:tr>
      <w:tr w:rsidR="00A95AC9" w:rsidRPr="003215D1" w14:paraId="0598F78C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B29C51C" w14:textId="77777777" w:rsidR="00A95AC9" w:rsidRPr="0022267B" w:rsidRDefault="00A95AC9" w:rsidP="004637FA">
            <w:pPr>
              <w:rPr>
                <w:b/>
                <w:lang w:val="de-CH"/>
              </w:rPr>
            </w:pPr>
            <w:r w:rsidRPr="0022267B">
              <w:rPr>
                <w:b/>
                <w:lang w:val="de-CH"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8EADFD0" w14:textId="2875D142" w:rsidR="00A95AC9" w:rsidRDefault="002D50A7" w:rsidP="002B74DE">
            <w:pPr>
              <w:rPr>
                <w:lang w:val="de-CH"/>
              </w:rPr>
            </w:pPr>
            <w:r>
              <w:rPr>
                <w:lang w:val="de-CH"/>
              </w:rPr>
              <w:t>IMS-Lernatelier</w:t>
            </w:r>
            <w:r w:rsidR="00F538F5">
              <w:rPr>
                <w:lang w:val="de-CH"/>
              </w:rPr>
              <w:t xml:space="preserve"> Informatik</w:t>
            </w:r>
            <w:r w:rsidR="002B74DE">
              <w:rPr>
                <w:lang w:val="de-CH"/>
              </w:rPr>
              <w:t>er/in</w:t>
            </w:r>
            <w:r w:rsidR="00F538F5">
              <w:rPr>
                <w:lang w:val="de-CH"/>
              </w:rPr>
              <w:t xml:space="preserve"> </w:t>
            </w:r>
            <w:r w:rsidR="002B74DE">
              <w:rPr>
                <w:lang w:val="de-CH"/>
              </w:rPr>
              <w:t>EFZ</w:t>
            </w:r>
          </w:p>
        </w:tc>
      </w:tr>
      <w:tr w:rsidR="00A95AC9" w14:paraId="5B8D5FFD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585D6630" w14:textId="77777777" w:rsidR="00A95AC9" w:rsidRPr="0022267B" w:rsidRDefault="00A95AC9" w:rsidP="004637FA">
            <w:pPr>
              <w:rPr>
                <w:b/>
                <w:lang w:val="de-CH"/>
              </w:rPr>
            </w:pPr>
            <w:r w:rsidRPr="0022267B">
              <w:rPr>
                <w:b/>
                <w:lang w:val="de-CH"/>
              </w:rPr>
              <w:t>Autor</w:t>
            </w:r>
            <w:r>
              <w:rPr>
                <w:b/>
                <w:lang w:val="de-CH"/>
              </w:rPr>
              <w:t xml:space="preserve"> / Version</w:t>
            </w:r>
            <w:r w:rsidRPr="0022267B">
              <w:rPr>
                <w:b/>
                <w:lang w:val="de-CH"/>
              </w:rPr>
              <w:t>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2261F59" w14:textId="0F8FE775" w:rsidR="00A95AC9" w:rsidRDefault="002D50A7" w:rsidP="004637FA">
            <w:pPr>
              <w:rPr>
                <w:lang w:val="de-CH"/>
              </w:rPr>
            </w:pPr>
            <w:r>
              <w:rPr>
                <w:lang w:val="de-CH"/>
              </w:rPr>
              <w:t>Michael Schneider</w:t>
            </w:r>
          </w:p>
        </w:tc>
      </w:tr>
    </w:tbl>
    <w:p w14:paraId="5C9386DA" w14:textId="550A4D28" w:rsidR="00BE7A59" w:rsidRDefault="00BE7A59" w:rsidP="00BE7A59">
      <w:pPr>
        <w:pStyle w:val="Heading2"/>
        <w:rPr>
          <w:lang w:val="de-CH"/>
        </w:rPr>
      </w:pPr>
      <w:r w:rsidRPr="0022267B">
        <w:rPr>
          <w:lang w:val="de-CH"/>
        </w:rPr>
        <w:t>Ausgangslage</w:t>
      </w:r>
    </w:p>
    <w:p w14:paraId="64991B06" w14:textId="6FC607B9" w:rsidR="00B607F7" w:rsidRDefault="009C1F37" w:rsidP="003B3F0B">
      <w:pPr>
        <w:jc w:val="both"/>
        <w:rPr>
          <w:lang w:val="de-CH"/>
        </w:rPr>
      </w:pPr>
      <w:r>
        <w:rPr>
          <w:lang w:val="de-CH"/>
        </w:rPr>
        <w:t xml:space="preserve">Projekt </w:t>
      </w:r>
      <w:r w:rsidR="00EB1BF1">
        <w:rPr>
          <w:lang w:val="de-CH"/>
        </w:rPr>
        <w:t>gibt</w:t>
      </w:r>
      <w:r>
        <w:rPr>
          <w:lang w:val="de-CH"/>
        </w:rPr>
        <w:t xml:space="preserve"> Ihnen die Möglichkeit, sich Programmierroutine anzueignen, die theoretischen Konzepte praktisch anzuwenden und sich für den Kompetenznachweis vorzubereiten.</w:t>
      </w:r>
    </w:p>
    <w:p w14:paraId="5E3B31E4" w14:textId="5FBE220A" w:rsidR="00BC34AE" w:rsidRDefault="00BC34AE" w:rsidP="007B0A7D">
      <w:pPr>
        <w:pStyle w:val="Heading2"/>
        <w:jc w:val="center"/>
        <w:rPr>
          <w:lang w:val="de-CH"/>
        </w:rPr>
      </w:pPr>
      <w:r>
        <w:rPr>
          <w:lang w:val="de-CH"/>
        </w:rPr>
        <w:t>Rahmenbedingungen</w:t>
      </w:r>
    </w:p>
    <w:p w14:paraId="369B5E93" w14:textId="561776E5" w:rsidR="00BC34AE" w:rsidRDefault="00BC34AE" w:rsidP="00A76ED1">
      <w:pPr>
        <w:pStyle w:val="ListParagraph"/>
        <w:numPr>
          <w:ilvl w:val="0"/>
          <w:numId w:val="36"/>
        </w:numPr>
        <w:jc w:val="both"/>
        <w:rPr>
          <w:lang w:val="de-CH"/>
        </w:rPr>
      </w:pPr>
      <w:r>
        <w:rPr>
          <w:lang w:val="de-CH"/>
        </w:rPr>
        <w:t xml:space="preserve">Sie </w:t>
      </w:r>
      <w:r w:rsidR="00EB1BF1">
        <w:rPr>
          <w:lang w:val="de-CH"/>
        </w:rPr>
        <w:t>a</w:t>
      </w:r>
      <w:r>
        <w:rPr>
          <w:lang w:val="de-CH"/>
        </w:rPr>
        <w:t xml:space="preserve">rbeiten in Gruppen von </w:t>
      </w:r>
      <w:r w:rsidR="003215D1">
        <w:rPr>
          <w:lang w:val="de-CH"/>
        </w:rPr>
        <w:t>vier oder fünf</w:t>
      </w:r>
      <w:r>
        <w:rPr>
          <w:lang w:val="de-CH"/>
        </w:rPr>
        <w:t xml:space="preserve"> Lernenden zusammen.</w:t>
      </w:r>
    </w:p>
    <w:p w14:paraId="717D5D77" w14:textId="18D962B8" w:rsidR="00BC34AE" w:rsidRDefault="00BC34AE" w:rsidP="00A76ED1">
      <w:pPr>
        <w:pStyle w:val="ListParagraph"/>
        <w:numPr>
          <w:ilvl w:val="0"/>
          <w:numId w:val="36"/>
        </w:numPr>
        <w:jc w:val="both"/>
        <w:rPr>
          <w:lang w:val="de-CH"/>
        </w:rPr>
      </w:pPr>
      <w:r>
        <w:rPr>
          <w:lang w:val="de-CH"/>
        </w:rPr>
        <w:t>Alle Gruppenmitglieder sind an der Programmierung beteiligt und realisieren mindestens eine klare Programmieraufgabe.</w:t>
      </w:r>
    </w:p>
    <w:p w14:paraId="66ACE99C" w14:textId="39AE1FF6" w:rsidR="00141EA1" w:rsidRDefault="00141EA1" w:rsidP="00A76ED1">
      <w:pPr>
        <w:pStyle w:val="ListParagraph"/>
        <w:numPr>
          <w:ilvl w:val="0"/>
          <w:numId w:val="36"/>
        </w:numPr>
        <w:jc w:val="both"/>
        <w:rPr>
          <w:lang w:val="de-CH"/>
        </w:rPr>
      </w:pPr>
      <w:r>
        <w:rPr>
          <w:lang w:val="de-CH"/>
        </w:rPr>
        <w:t xml:space="preserve">Sie </w:t>
      </w:r>
      <w:r w:rsidR="00A76ED1">
        <w:rPr>
          <w:lang w:val="de-CH"/>
        </w:rPr>
        <w:t>wählen eines der u</w:t>
      </w:r>
      <w:r w:rsidR="003B3F0B">
        <w:rPr>
          <w:lang w:val="de-CH"/>
        </w:rPr>
        <w:t xml:space="preserve">nten </w:t>
      </w:r>
      <w:r w:rsidR="00A76ED1">
        <w:rPr>
          <w:lang w:val="de-CH"/>
        </w:rPr>
        <w:t>aufgelisteten</w:t>
      </w:r>
      <w:r w:rsidR="003B3F0B">
        <w:rPr>
          <w:lang w:val="de-CH"/>
        </w:rPr>
        <w:t xml:space="preserve"> Projekten </w:t>
      </w:r>
      <w:r w:rsidR="00A76ED1">
        <w:rPr>
          <w:lang w:val="de-CH"/>
        </w:rPr>
        <w:t>aus</w:t>
      </w:r>
      <w:r w:rsidR="003B3F0B">
        <w:rPr>
          <w:lang w:val="de-CH"/>
        </w:rPr>
        <w:t>.</w:t>
      </w:r>
    </w:p>
    <w:p w14:paraId="2005C5FE" w14:textId="7086B1F4" w:rsidR="00DD0418" w:rsidRDefault="003B3F0B" w:rsidP="00A76ED1">
      <w:pPr>
        <w:pStyle w:val="ListParagraph"/>
        <w:numPr>
          <w:ilvl w:val="0"/>
          <w:numId w:val="36"/>
        </w:numPr>
        <w:jc w:val="both"/>
        <w:rPr>
          <w:lang w:val="de-CH"/>
        </w:rPr>
      </w:pPr>
      <w:r>
        <w:rPr>
          <w:lang w:val="de-CH"/>
        </w:rPr>
        <w:t xml:space="preserve">Verwenden Sie für das Benutzerinterface die Konsole. </w:t>
      </w:r>
    </w:p>
    <w:p w14:paraId="4BE77912" w14:textId="35476691" w:rsidR="00BC34AE" w:rsidRDefault="00BC34AE" w:rsidP="00A76ED1">
      <w:pPr>
        <w:pStyle w:val="ListParagraph"/>
        <w:numPr>
          <w:ilvl w:val="0"/>
          <w:numId w:val="36"/>
        </w:numPr>
        <w:jc w:val="both"/>
        <w:rPr>
          <w:lang w:val="de-CH"/>
        </w:rPr>
      </w:pPr>
      <w:r>
        <w:rPr>
          <w:lang w:val="de-CH"/>
        </w:rPr>
        <w:t>D</w:t>
      </w:r>
      <w:r w:rsidR="00EB1BF1">
        <w:rPr>
          <w:lang w:val="de-CH"/>
        </w:rPr>
        <w:t>as Projekt läuft</w:t>
      </w:r>
      <w:r>
        <w:rPr>
          <w:lang w:val="de-CH"/>
        </w:rPr>
        <w:t xml:space="preserve"> </w:t>
      </w:r>
      <w:r w:rsidR="003C56A9">
        <w:rPr>
          <w:lang w:val="de-CH"/>
        </w:rPr>
        <w:t xml:space="preserve">professionell </w:t>
      </w:r>
      <w:r>
        <w:rPr>
          <w:lang w:val="de-CH"/>
        </w:rPr>
        <w:t>nach IPERKA</w:t>
      </w:r>
      <w:r w:rsidR="00EB1BF1">
        <w:rPr>
          <w:lang w:val="de-CH"/>
        </w:rPr>
        <w:t xml:space="preserve"> ab</w:t>
      </w:r>
      <w:r>
        <w:rPr>
          <w:lang w:val="de-CH"/>
        </w:rPr>
        <w:t>.</w:t>
      </w:r>
    </w:p>
    <w:p w14:paraId="458200F4" w14:textId="3BD618CE" w:rsidR="00141EA1" w:rsidRDefault="00141EA1" w:rsidP="00A76ED1">
      <w:pPr>
        <w:pStyle w:val="ListParagraph"/>
        <w:numPr>
          <w:ilvl w:val="0"/>
          <w:numId w:val="36"/>
        </w:numPr>
        <w:jc w:val="both"/>
        <w:rPr>
          <w:lang w:val="de-CH"/>
        </w:rPr>
      </w:pPr>
      <w:r>
        <w:rPr>
          <w:lang w:val="de-CH"/>
        </w:rPr>
        <w:t xml:space="preserve">Bewertet </w:t>
      </w:r>
      <w:proofErr w:type="gramStart"/>
      <w:r>
        <w:rPr>
          <w:lang w:val="de-CH"/>
        </w:rPr>
        <w:t>wird</w:t>
      </w:r>
      <w:proofErr w:type="gramEnd"/>
      <w:r>
        <w:rPr>
          <w:lang w:val="de-CH"/>
        </w:rPr>
        <w:t xml:space="preserve"> ein </w:t>
      </w:r>
      <w:r w:rsidR="0035457F">
        <w:rPr>
          <w:lang w:val="de-CH"/>
        </w:rPr>
        <w:t>Lernbericht sowie die Projekt-Dokumentation</w:t>
      </w:r>
      <w:r>
        <w:rPr>
          <w:lang w:val="de-CH"/>
        </w:rPr>
        <w:t>.</w:t>
      </w:r>
    </w:p>
    <w:p w14:paraId="6351ADE2" w14:textId="17EEE433" w:rsidR="00E02F4E" w:rsidRDefault="00E02F4E" w:rsidP="007B0A7D">
      <w:pPr>
        <w:pStyle w:val="Heading2"/>
        <w:jc w:val="center"/>
        <w:rPr>
          <w:lang w:val="de-CH"/>
        </w:rPr>
      </w:pPr>
      <w:r>
        <w:rPr>
          <w:lang w:val="de-CH"/>
        </w:rPr>
        <w:t>Ziele</w:t>
      </w:r>
    </w:p>
    <w:p w14:paraId="42B5330C" w14:textId="343EDDF6" w:rsidR="00BC34AE" w:rsidRDefault="00BC220A" w:rsidP="00BC220A">
      <w:pPr>
        <w:pStyle w:val="ListParagraph"/>
        <w:numPr>
          <w:ilvl w:val="0"/>
          <w:numId w:val="37"/>
        </w:numPr>
        <w:rPr>
          <w:lang w:val="de-CH"/>
        </w:rPr>
      </w:pPr>
      <w:r>
        <w:rPr>
          <w:lang w:val="de-CH"/>
        </w:rPr>
        <w:t>Sie wenden IPERKA an.</w:t>
      </w:r>
    </w:p>
    <w:p w14:paraId="63B05D76" w14:textId="1597DE98" w:rsidR="00BC220A" w:rsidRDefault="00BC220A" w:rsidP="00BC220A">
      <w:pPr>
        <w:pStyle w:val="ListParagraph"/>
        <w:numPr>
          <w:ilvl w:val="0"/>
          <w:numId w:val="37"/>
        </w:numPr>
        <w:rPr>
          <w:lang w:val="de-CH"/>
        </w:rPr>
      </w:pPr>
      <w:r>
        <w:rPr>
          <w:lang w:val="de-CH"/>
        </w:rPr>
        <w:t>Sie arbeiten ein Programmierprojekt vollständig durch.</w:t>
      </w:r>
    </w:p>
    <w:p w14:paraId="1C80F627" w14:textId="0D719332" w:rsidR="00A76ED1" w:rsidRPr="00A76ED1" w:rsidRDefault="00BC220A" w:rsidP="00A76ED1">
      <w:pPr>
        <w:pStyle w:val="ListParagraph"/>
        <w:numPr>
          <w:ilvl w:val="0"/>
          <w:numId w:val="37"/>
        </w:numPr>
        <w:rPr>
          <w:lang w:val="de-CH"/>
        </w:rPr>
      </w:pPr>
      <w:r>
        <w:rPr>
          <w:lang w:val="de-CH"/>
        </w:rPr>
        <w:t xml:space="preserve">Sie </w:t>
      </w:r>
      <w:r w:rsidR="003C56A9">
        <w:rPr>
          <w:lang w:val="de-CH"/>
        </w:rPr>
        <w:t>bearbeiten</w:t>
      </w:r>
      <w:r>
        <w:rPr>
          <w:lang w:val="de-CH"/>
        </w:rPr>
        <w:t xml:space="preserve"> ein Programmierprojekt in </w:t>
      </w:r>
      <w:r w:rsidR="003C56A9">
        <w:rPr>
          <w:lang w:val="de-CH"/>
        </w:rPr>
        <w:t xml:space="preserve">einer </w:t>
      </w:r>
      <w:r>
        <w:rPr>
          <w:lang w:val="de-CH"/>
        </w:rPr>
        <w:t>Gruppe.</w:t>
      </w:r>
    </w:p>
    <w:p w14:paraId="73835EC9" w14:textId="77777777" w:rsidR="007B0A7D" w:rsidRDefault="007B0A7D">
      <w:pPr>
        <w:widowControl/>
        <w:overflowPunct/>
        <w:autoSpaceDE/>
        <w:autoSpaceDN/>
        <w:adjustRightInd/>
        <w:textAlignment w:val="auto"/>
        <w:rPr>
          <w:b/>
          <w:sz w:val="24"/>
          <w:lang w:val="de-CH"/>
        </w:rPr>
      </w:pPr>
      <w:r>
        <w:rPr>
          <w:lang w:val="de-CH"/>
        </w:rPr>
        <w:br w:type="page"/>
      </w:r>
    </w:p>
    <w:p w14:paraId="7253834D" w14:textId="6035301B" w:rsidR="006653DB" w:rsidRDefault="00A76ED1" w:rsidP="007B0A7D">
      <w:pPr>
        <w:pStyle w:val="Heading2"/>
        <w:jc w:val="center"/>
        <w:rPr>
          <w:lang w:val="de-CH"/>
        </w:rPr>
      </w:pPr>
      <w:r>
        <w:rPr>
          <w:lang w:val="de-CH"/>
        </w:rPr>
        <w:lastRenderedPageBreak/>
        <w:t>A</w:t>
      </w:r>
      <w:r w:rsidR="006653DB">
        <w:rPr>
          <w:lang w:val="de-CH"/>
        </w:rPr>
        <w:t>ufgaben</w:t>
      </w:r>
    </w:p>
    <w:p w14:paraId="3B81A9CA" w14:textId="7FC595B6" w:rsidR="00354313" w:rsidRDefault="00354313" w:rsidP="00354313">
      <w:pPr>
        <w:pStyle w:val="Heading3"/>
        <w:rPr>
          <w:lang w:val="de-CH"/>
        </w:rPr>
      </w:pPr>
      <w:r>
        <w:rPr>
          <w:lang w:val="de-CH"/>
        </w:rPr>
        <w:t>Generell</w:t>
      </w:r>
    </w:p>
    <w:p w14:paraId="25BBD2A3" w14:textId="56E8F8F5" w:rsidR="003B3F0B" w:rsidRDefault="00A76ED1" w:rsidP="003B3F0B">
      <w:pPr>
        <w:jc w:val="both"/>
        <w:rPr>
          <w:lang w:val="de-CH"/>
        </w:rPr>
      </w:pPr>
      <w:r>
        <w:rPr>
          <w:lang w:val="de-CH"/>
        </w:rPr>
        <w:t>Markieren Sie</w:t>
      </w:r>
      <w:r w:rsidR="0035457F">
        <w:rPr>
          <w:lang w:val="de-CH"/>
        </w:rPr>
        <w:t xml:space="preserve"> für sich</w:t>
      </w:r>
      <w:r>
        <w:rPr>
          <w:lang w:val="de-CH"/>
        </w:rPr>
        <w:t xml:space="preserve"> jeweils zu Beginn der Sitzung im Kapitel </w:t>
      </w:r>
      <w:r w:rsidRPr="00E354EA">
        <w:rPr>
          <w:b/>
          <w:lang w:val="de-CH"/>
        </w:rPr>
        <w:t>2. Planen</w:t>
      </w:r>
      <w:r>
        <w:rPr>
          <w:lang w:val="de-CH"/>
        </w:rPr>
        <w:t xml:space="preserve"> Ihrer </w:t>
      </w:r>
      <w:proofErr w:type="gramStart"/>
      <w:r>
        <w:rPr>
          <w:lang w:val="de-CH"/>
        </w:rPr>
        <w:t xml:space="preserve">Projektdokumentation  </w:t>
      </w:r>
      <w:r w:rsidR="003B3F0B">
        <w:rPr>
          <w:lang w:val="de-CH"/>
        </w:rPr>
        <w:t>die</w:t>
      </w:r>
      <w:proofErr w:type="gramEnd"/>
      <w:r w:rsidR="003B3F0B">
        <w:rPr>
          <w:lang w:val="de-CH"/>
        </w:rPr>
        <w:t xml:space="preserve"> für den jeweiligen Tag geplanten Arbeitspakete, und </w:t>
      </w:r>
      <w:r>
        <w:rPr>
          <w:lang w:val="de-CH"/>
        </w:rPr>
        <w:t xml:space="preserve">tragen Sie </w:t>
      </w:r>
      <w:r w:rsidR="003B3F0B">
        <w:rPr>
          <w:lang w:val="de-CH"/>
        </w:rPr>
        <w:t xml:space="preserve">bei Abschluss der Sitzung unter Kapitel </w:t>
      </w:r>
      <w:r w:rsidR="003B3F0B" w:rsidRPr="00E354EA">
        <w:rPr>
          <w:b/>
          <w:lang w:val="de-CH"/>
        </w:rPr>
        <w:t xml:space="preserve">4. </w:t>
      </w:r>
      <w:r w:rsidR="003B3F0B">
        <w:rPr>
          <w:b/>
          <w:lang w:val="de-CH"/>
        </w:rPr>
        <w:t>Realisieren</w:t>
      </w:r>
      <w:r w:rsidR="003B3F0B" w:rsidRPr="00E354EA">
        <w:rPr>
          <w:b/>
          <w:lang w:val="de-CH"/>
        </w:rPr>
        <w:t xml:space="preserve"> </w:t>
      </w:r>
      <w:r>
        <w:rPr>
          <w:lang w:val="de-CH"/>
        </w:rPr>
        <w:t>ein</w:t>
      </w:r>
      <w:r w:rsidR="003B3F0B">
        <w:rPr>
          <w:lang w:val="de-CH"/>
        </w:rPr>
        <w:t>, welche Arbeitspakete Sie tatsächlich bearbeitet haben und wie lang Sie dafür effektiv gebraucht haben.</w:t>
      </w:r>
    </w:p>
    <w:p w14:paraId="2F1DCFDB" w14:textId="77777777" w:rsidR="003B3F0B" w:rsidRPr="003B3F0B" w:rsidRDefault="003B3F0B" w:rsidP="003B3F0B">
      <w:pPr>
        <w:rPr>
          <w:lang w:val="de-CH"/>
        </w:rPr>
      </w:pPr>
    </w:p>
    <w:p w14:paraId="05B12D3F" w14:textId="106F40CE" w:rsidR="009D2666" w:rsidRDefault="009D2666" w:rsidP="00354313">
      <w:pPr>
        <w:pStyle w:val="Heading3"/>
        <w:rPr>
          <w:lang w:val="de-CH"/>
        </w:rPr>
      </w:pPr>
      <w:r>
        <w:rPr>
          <w:lang w:val="de-CH"/>
        </w:rPr>
        <w:t>1) Informieren</w:t>
      </w:r>
    </w:p>
    <w:p w14:paraId="3110F9B9" w14:textId="76FD6511" w:rsidR="00B40F90" w:rsidRDefault="00994C90" w:rsidP="003B3F0B">
      <w:pPr>
        <w:jc w:val="both"/>
        <w:rPr>
          <w:lang w:val="de-CH"/>
        </w:rPr>
      </w:pPr>
      <w:r>
        <w:rPr>
          <w:lang w:val="de-CH"/>
        </w:rPr>
        <w:t xml:space="preserve">a) </w:t>
      </w:r>
      <w:bookmarkStart w:id="0" w:name="_Hlk16940994"/>
      <w:r w:rsidR="00F325F2">
        <w:rPr>
          <w:lang w:val="de-CH"/>
        </w:rPr>
        <w:t xml:space="preserve">Schliessen Sie sich in Gruppen zusammen, </w:t>
      </w:r>
      <w:r w:rsidR="003215D1">
        <w:rPr>
          <w:lang w:val="de-CH"/>
        </w:rPr>
        <w:t>die aus vier oder fünf Personen bestehen.</w:t>
      </w:r>
      <w:r w:rsidR="00F325F2">
        <w:rPr>
          <w:lang w:val="de-CH"/>
        </w:rPr>
        <w:t xml:space="preserve"> </w:t>
      </w:r>
    </w:p>
    <w:p w14:paraId="44148F7E" w14:textId="425E3614" w:rsidR="00F325F2" w:rsidRDefault="00F325F2" w:rsidP="003B3F0B">
      <w:pPr>
        <w:jc w:val="both"/>
        <w:rPr>
          <w:lang w:val="de-CH"/>
        </w:rPr>
      </w:pPr>
      <w:r>
        <w:rPr>
          <w:lang w:val="de-CH"/>
        </w:rPr>
        <w:t xml:space="preserve">b) Wählen Sie in der Gruppe ein Projekt aus (siehe Anhang dieses Auftrages für Vorschläge). </w:t>
      </w:r>
      <w:r w:rsidR="00DA7E3C">
        <w:rPr>
          <w:lang w:val="de-CH"/>
        </w:rPr>
        <w:t xml:space="preserve">Beachten Sie </w:t>
      </w:r>
      <w:r w:rsidR="00473150">
        <w:rPr>
          <w:lang w:val="de-CH"/>
        </w:rPr>
        <w:t>den</w:t>
      </w:r>
      <w:r w:rsidR="00DA7E3C">
        <w:rPr>
          <w:lang w:val="de-CH"/>
        </w:rPr>
        <w:t xml:space="preserve"> Schwierigkeit</w:t>
      </w:r>
      <w:r w:rsidR="00473150">
        <w:rPr>
          <w:lang w:val="de-CH"/>
        </w:rPr>
        <w:t>sgrad</w:t>
      </w:r>
      <w:r w:rsidR="0096175C">
        <w:rPr>
          <w:lang w:val="de-CH"/>
        </w:rPr>
        <w:t xml:space="preserve">, </w:t>
      </w:r>
      <w:r w:rsidR="00DA7E3C">
        <w:rPr>
          <w:lang w:val="de-CH"/>
        </w:rPr>
        <w:t xml:space="preserve">Ihren Wissensstand </w:t>
      </w:r>
      <w:r w:rsidR="0096175C">
        <w:rPr>
          <w:lang w:val="de-CH"/>
        </w:rPr>
        <w:t xml:space="preserve">und die zur </w:t>
      </w:r>
      <w:r w:rsidR="00205EFC">
        <w:rPr>
          <w:lang w:val="de-CH"/>
        </w:rPr>
        <w:t>V</w:t>
      </w:r>
      <w:r w:rsidR="0096175C">
        <w:rPr>
          <w:lang w:val="de-CH"/>
        </w:rPr>
        <w:t xml:space="preserve">erfügung stehende Zeit </w:t>
      </w:r>
      <w:r w:rsidR="00DA7E3C">
        <w:rPr>
          <w:lang w:val="de-CH"/>
        </w:rPr>
        <w:t xml:space="preserve">bei der Auswahl. </w:t>
      </w:r>
      <w:r w:rsidR="003B3F0B">
        <w:rPr>
          <w:lang w:val="de-CH"/>
        </w:rPr>
        <w:t>Sprechen Sie sich mit der Lehrperson ab.</w:t>
      </w:r>
    </w:p>
    <w:p w14:paraId="58DB9301" w14:textId="7C7D6AF8" w:rsidR="00F325F2" w:rsidRDefault="00F325F2" w:rsidP="003B3F0B">
      <w:pPr>
        <w:jc w:val="both"/>
        <w:rPr>
          <w:lang w:val="de-CH"/>
        </w:rPr>
      </w:pPr>
      <w:r>
        <w:rPr>
          <w:lang w:val="de-CH"/>
        </w:rPr>
        <w:t>c) Machen Sie eine Anforderungsanalyse. Werden Sie sich in der Gruppe einig, was Sie genau realisieren möchten.</w:t>
      </w:r>
      <w:r w:rsidR="00473150">
        <w:rPr>
          <w:lang w:val="de-CH"/>
        </w:rPr>
        <w:t xml:space="preserve"> Das Projekt sollte durch die Anforderungen so präzise wie möglich beschrieben sein. Legen Sie die minimalen </w:t>
      </w:r>
      <w:r w:rsidR="003B3F0B">
        <w:rPr>
          <w:lang w:val="de-CH"/>
        </w:rPr>
        <w:t>Muss-</w:t>
      </w:r>
      <w:r w:rsidR="00473150">
        <w:rPr>
          <w:lang w:val="de-CH"/>
        </w:rPr>
        <w:t xml:space="preserve">Anforderungen und </w:t>
      </w:r>
      <w:r w:rsidR="003B3F0B">
        <w:rPr>
          <w:lang w:val="de-CH"/>
        </w:rPr>
        <w:t>Kann-</w:t>
      </w:r>
      <w:r w:rsidR="00473150">
        <w:rPr>
          <w:lang w:val="de-CH"/>
        </w:rPr>
        <w:t>Anforderungen fest, die bei genügend Zeit realisiert werden können.</w:t>
      </w:r>
    </w:p>
    <w:p w14:paraId="679CEB2B" w14:textId="61E68FA8" w:rsidR="00F325F2" w:rsidRDefault="00F325F2" w:rsidP="003B3F0B">
      <w:pPr>
        <w:jc w:val="both"/>
        <w:rPr>
          <w:lang w:val="de-CH"/>
        </w:rPr>
      </w:pPr>
      <w:r>
        <w:rPr>
          <w:lang w:val="de-CH"/>
        </w:rPr>
        <w:t xml:space="preserve">d) Legen Sie fest, wo und wie Sie </w:t>
      </w:r>
      <w:r w:rsidR="00473150">
        <w:rPr>
          <w:lang w:val="de-CH"/>
        </w:rPr>
        <w:t xml:space="preserve">in der Gruppe </w:t>
      </w:r>
      <w:r>
        <w:rPr>
          <w:lang w:val="de-CH"/>
        </w:rPr>
        <w:t>Arbeitsergebnisse speichern und austauschen möchten.</w:t>
      </w:r>
    </w:p>
    <w:p w14:paraId="291D5B08" w14:textId="677A8510" w:rsidR="009C1F37" w:rsidRDefault="00F325F2" w:rsidP="003B3F0B">
      <w:pPr>
        <w:jc w:val="both"/>
        <w:rPr>
          <w:lang w:val="de-CH"/>
        </w:rPr>
      </w:pPr>
      <w:r>
        <w:rPr>
          <w:lang w:val="de-CH"/>
        </w:rPr>
        <w:t>e) Erarbeiten Sie sich noch fehlende Grundlagen für das Projekt.</w:t>
      </w:r>
    </w:p>
    <w:p w14:paraId="74DE673D" w14:textId="36035496" w:rsidR="009C1F37" w:rsidRDefault="009C1F37" w:rsidP="003B3F0B">
      <w:pPr>
        <w:jc w:val="both"/>
        <w:rPr>
          <w:lang w:val="de-CH"/>
        </w:rPr>
      </w:pPr>
      <w:r>
        <w:rPr>
          <w:lang w:val="de-CH"/>
        </w:rPr>
        <w:t>f)</w:t>
      </w:r>
      <w:r w:rsidR="003B3F0B">
        <w:rPr>
          <w:lang w:val="de-CH"/>
        </w:rPr>
        <w:t xml:space="preserve"> </w:t>
      </w:r>
      <w:r>
        <w:rPr>
          <w:lang w:val="de-CH"/>
        </w:rPr>
        <w:t>Erstellen Sie für Ihr Programm (oder einen Teil davon) einen Programmablaufplan und</w:t>
      </w:r>
      <w:r w:rsidRPr="003B3F0B">
        <w:rPr>
          <w:lang w:val="de-CH"/>
        </w:rPr>
        <w:t xml:space="preserve"> </w:t>
      </w:r>
      <w:r w:rsidRPr="003B3F0B">
        <w:rPr>
          <w:iCs/>
          <w:lang w:val="de-CH"/>
        </w:rPr>
        <w:t xml:space="preserve">reichen Sie ihn </w:t>
      </w:r>
      <w:r w:rsidR="003B3F0B">
        <w:rPr>
          <w:iCs/>
          <w:lang w:val="de-CH"/>
        </w:rPr>
        <w:t xml:space="preserve">als Teil Ihrer Projektdokumentation </w:t>
      </w:r>
      <w:r w:rsidR="0035457F">
        <w:rPr>
          <w:iCs/>
          <w:lang w:val="de-CH"/>
        </w:rPr>
        <w:t>ein.</w:t>
      </w:r>
    </w:p>
    <w:p w14:paraId="3976D01B" w14:textId="4D36D2A6" w:rsidR="003B3F0B" w:rsidRDefault="003B3F0B" w:rsidP="003B3F0B">
      <w:pPr>
        <w:rPr>
          <w:lang w:val="de-CH"/>
        </w:rPr>
      </w:pPr>
      <w:r>
        <w:rPr>
          <w:lang w:val="de-CH"/>
        </w:rPr>
        <w:t xml:space="preserve">g) Erstellen Sie Testfälle für das gewünschte Programm. </w:t>
      </w:r>
    </w:p>
    <w:p w14:paraId="0760620E" w14:textId="77777777" w:rsidR="003B3F0B" w:rsidRDefault="003B3F0B" w:rsidP="003B3F0B">
      <w:pPr>
        <w:jc w:val="both"/>
        <w:rPr>
          <w:lang w:val="de-CH"/>
        </w:rPr>
      </w:pPr>
    </w:p>
    <w:bookmarkEnd w:id="0"/>
    <w:p w14:paraId="00379EB2" w14:textId="09C83DC1" w:rsidR="00B17A1F" w:rsidRDefault="00F82EBF" w:rsidP="002876FC">
      <w:pPr>
        <w:pStyle w:val="Heading3"/>
        <w:rPr>
          <w:lang w:val="de-CH"/>
        </w:rPr>
      </w:pPr>
      <w:r>
        <w:rPr>
          <w:lang w:val="de-CH"/>
        </w:rPr>
        <w:t>2</w:t>
      </w:r>
      <w:r w:rsidR="00B17A1F">
        <w:rPr>
          <w:lang w:val="de-CH"/>
        </w:rPr>
        <w:t>) Planen</w:t>
      </w:r>
      <w:bookmarkStart w:id="1" w:name="_Hlk16941731"/>
    </w:p>
    <w:p w14:paraId="34DCA740" w14:textId="5FA78ADF" w:rsidR="002876FC" w:rsidRDefault="00F325F2" w:rsidP="003B3F0B">
      <w:pPr>
        <w:jc w:val="both"/>
        <w:rPr>
          <w:lang w:val="de-CH"/>
        </w:rPr>
      </w:pPr>
      <w:r>
        <w:rPr>
          <w:lang w:val="de-CH"/>
        </w:rPr>
        <w:t>a) Teilen Sie das Projekt in klare, einzelne Aufgaben auf («Arbeitspakete»).</w:t>
      </w:r>
    </w:p>
    <w:p w14:paraId="39876B59" w14:textId="0900B2D0" w:rsidR="00F325F2" w:rsidRDefault="00F325F2" w:rsidP="003B3F0B">
      <w:pPr>
        <w:jc w:val="both"/>
        <w:rPr>
          <w:lang w:val="de-CH"/>
        </w:rPr>
      </w:pPr>
      <w:r>
        <w:rPr>
          <w:lang w:val="de-CH"/>
        </w:rPr>
        <w:t xml:space="preserve">b) Verteilen Sie diese Arbeiten an die Gruppenmitglieder und setzen Sie </w:t>
      </w:r>
      <w:r w:rsidR="00523E54">
        <w:rPr>
          <w:lang w:val="de-CH"/>
        </w:rPr>
        <w:t xml:space="preserve">für jede Arbeit </w:t>
      </w:r>
      <w:r>
        <w:rPr>
          <w:lang w:val="de-CH"/>
        </w:rPr>
        <w:t>ein Abschlussdatum fest, das mit dem Plan Ihrer Klasse übereinstimmt.</w:t>
      </w:r>
    </w:p>
    <w:p w14:paraId="65F7C790" w14:textId="07F20EA7" w:rsidR="002876FC" w:rsidRDefault="00F325F2" w:rsidP="000A2CDA">
      <w:pPr>
        <w:jc w:val="both"/>
        <w:rPr>
          <w:lang w:val="de-CH"/>
        </w:rPr>
      </w:pPr>
      <w:r>
        <w:rPr>
          <w:lang w:val="de-CH"/>
        </w:rPr>
        <w:t xml:space="preserve">c) Erstellen Sie eine </w:t>
      </w:r>
      <w:proofErr w:type="spellStart"/>
      <w:r>
        <w:rPr>
          <w:lang w:val="de-CH"/>
        </w:rPr>
        <w:t>ToDo</w:t>
      </w:r>
      <w:proofErr w:type="spellEnd"/>
      <w:r>
        <w:rPr>
          <w:lang w:val="de-CH"/>
        </w:rPr>
        <w:t>-Liste mit verantwortlicher Person, Arbeitspaket und Abschlussdatum für das ganze Projekt.</w:t>
      </w:r>
      <w:bookmarkEnd w:id="1"/>
      <w:r w:rsidR="000A2CDA">
        <w:rPr>
          <w:lang w:val="de-CH"/>
        </w:rPr>
        <w:br/>
      </w:r>
    </w:p>
    <w:p w14:paraId="2407C863" w14:textId="2EA408F1" w:rsidR="00994C90" w:rsidRDefault="00F82EBF" w:rsidP="00994C90">
      <w:pPr>
        <w:pStyle w:val="Heading3"/>
        <w:rPr>
          <w:lang w:val="de-CH"/>
        </w:rPr>
      </w:pPr>
      <w:r>
        <w:rPr>
          <w:lang w:val="de-CH"/>
        </w:rPr>
        <w:t>3</w:t>
      </w:r>
      <w:r w:rsidR="00994C90">
        <w:rPr>
          <w:lang w:val="de-CH"/>
        </w:rPr>
        <w:t>) Entscheiden</w:t>
      </w:r>
    </w:p>
    <w:p w14:paraId="21F15DB9" w14:textId="14D87F6A" w:rsidR="00DD0418" w:rsidRDefault="00DD0418" w:rsidP="00B17A1F">
      <w:pPr>
        <w:rPr>
          <w:lang w:val="de-CH"/>
        </w:rPr>
      </w:pPr>
      <w:r>
        <w:rPr>
          <w:lang w:val="de-CH"/>
        </w:rPr>
        <w:t>Fällen und dokumentieren Sie wichtige Entscheidungen</w:t>
      </w:r>
      <w:r w:rsidR="0035457F">
        <w:rPr>
          <w:lang w:val="de-CH"/>
        </w:rPr>
        <w:t>, insbesondere Kann-Anforderungen.</w:t>
      </w:r>
      <w:r w:rsidR="003B3F0B">
        <w:rPr>
          <w:lang w:val="de-CH"/>
        </w:rPr>
        <w:t xml:space="preserve"> </w:t>
      </w:r>
    </w:p>
    <w:p w14:paraId="2EEB24FE" w14:textId="2035D4D8" w:rsidR="00994C90" w:rsidRDefault="00994C90" w:rsidP="00B17A1F">
      <w:pPr>
        <w:rPr>
          <w:lang w:val="de-CH"/>
        </w:rPr>
      </w:pPr>
    </w:p>
    <w:p w14:paraId="04D96465" w14:textId="0C0EBA89" w:rsidR="00994C90" w:rsidRDefault="00F82EBF" w:rsidP="00994C90">
      <w:pPr>
        <w:pStyle w:val="Heading3"/>
        <w:rPr>
          <w:lang w:val="de-CH"/>
        </w:rPr>
      </w:pPr>
      <w:r>
        <w:rPr>
          <w:lang w:val="de-CH"/>
        </w:rPr>
        <w:t>4</w:t>
      </w:r>
      <w:r w:rsidR="00994C90">
        <w:rPr>
          <w:lang w:val="de-CH"/>
        </w:rPr>
        <w:t>) Realisieren</w:t>
      </w:r>
    </w:p>
    <w:p w14:paraId="3944CFFB" w14:textId="729FADF0" w:rsidR="00DD0418" w:rsidRDefault="00994C90" w:rsidP="000A2CDA">
      <w:pPr>
        <w:rPr>
          <w:lang w:val="de-CH"/>
        </w:rPr>
      </w:pPr>
      <w:r>
        <w:rPr>
          <w:lang w:val="de-CH"/>
        </w:rPr>
        <w:t>Erstellen Sie d</w:t>
      </w:r>
      <w:r w:rsidR="00753358">
        <w:rPr>
          <w:lang w:val="de-CH"/>
        </w:rPr>
        <w:t>as Programm</w:t>
      </w:r>
      <w:r>
        <w:rPr>
          <w:lang w:val="de-CH"/>
        </w:rPr>
        <w:t>.</w:t>
      </w:r>
      <w:r w:rsidR="000A2CDA">
        <w:rPr>
          <w:lang w:val="de-CH"/>
        </w:rPr>
        <w:br/>
      </w:r>
    </w:p>
    <w:p w14:paraId="2F9F0227" w14:textId="43A55899" w:rsidR="00994C90" w:rsidRDefault="00F82EBF" w:rsidP="00994C90">
      <w:pPr>
        <w:pStyle w:val="Heading3"/>
        <w:rPr>
          <w:lang w:val="de-CH"/>
        </w:rPr>
      </w:pPr>
      <w:r>
        <w:rPr>
          <w:lang w:val="de-CH"/>
        </w:rPr>
        <w:t>5</w:t>
      </w:r>
      <w:r w:rsidR="00994C90">
        <w:rPr>
          <w:lang w:val="de-CH"/>
        </w:rPr>
        <w:t>) Kontrolle</w:t>
      </w:r>
    </w:p>
    <w:p w14:paraId="70D16767" w14:textId="307F4282" w:rsidR="00994C90" w:rsidRDefault="00994C90" w:rsidP="003B3F0B">
      <w:pPr>
        <w:jc w:val="both"/>
        <w:rPr>
          <w:lang w:val="de-CH"/>
        </w:rPr>
      </w:pPr>
      <w:r>
        <w:rPr>
          <w:lang w:val="de-CH"/>
        </w:rPr>
        <w:t>Testen Sie Ihr</w:t>
      </w:r>
      <w:r w:rsidR="007C1FDC">
        <w:rPr>
          <w:lang w:val="de-CH"/>
        </w:rPr>
        <w:t xml:space="preserve"> Programm</w:t>
      </w:r>
      <w:r w:rsidR="003B3F0B">
        <w:rPr>
          <w:lang w:val="de-CH"/>
        </w:rPr>
        <w:t xml:space="preserve"> mit den in </w:t>
      </w:r>
      <w:r w:rsidR="003B3F0B" w:rsidRPr="00A76ED1">
        <w:rPr>
          <w:b/>
          <w:lang w:val="de-CH"/>
        </w:rPr>
        <w:t>1) Informieren</w:t>
      </w:r>
      <w:r w:rsidR="003B3F0B">
        <w:rPr>
          <w:lang w:val="de-CH"/>
        </w:rPr>
        <w:t xml:space="preserve"> geschriebenen Testfällen</w:t>
      </w:r>
      <w:r>
        <w:rPr>
          <w:lang w:val="de-CH"/>
        </w:rPr>
        <w:t xml:space="preserve"> und </w:t>
      </w:r>
      <w:r w:rsidR="00A76ED1">
        <w:rPr>
          <w:lang w:val="de-CH"/>
        </w:rPr>
        <w:t>verfassen</w:t>
      </w:r>
      <w:r>
        <w:rPr>
          <w:lang w:val="de-CH"/>
        </w:rPr>
        <w:t xml:space="preserve"> Sie ein kurzes Testprotokoll.</w:t>
      </w:r>
    </w:p>
    <w:p w14:paraId="4D01537B" w14:textId="77777777" w:rsidR="009C1F37" w:rsidRDefault="009C1F37" w:rsidP="00B17A1F">
      <w:pPr>
        <w:rPr>
          <w:lang w:val="de-CH"/>
        </w:rPr>
      </w:pPr>
    </w:p>
    <w:p w14:paraId="619EA7F7" w14:textId="4F466819" w:rsidR="00E6315B" w:rsidRDefault="00F82EBF" w:rsidP="00E6315B">
      <w:pPr>
        <w:pStyle w:val="Heading3"/>
        <w:rPr>
          <w:lang w:val="de-CH"/>
        </w:rPr>
      </w:pPr>
      <w:r>
        <w:rPr>
          <w:lang w:val="de-CH"/>
        </w:rPr>
        <w:t>6</w:t>
      </w:r>
      <w:r w:rsidR="00E6315B">
        <w:rPr>
          <w:lang w:val="de-CH"/>
        </w:rPr>
        <w:t>) Auswertung</w:t>
      </w:r>
    </w:p>
    <w:p w14:paraId="7EEFD07F" w14:textId="67DF4A11" w:rsidR="00FA4546" w:rsidRDefault="00F82EBF" w:rsidP="00FC548B">
      <w:pPr>
        <w:jc w:val="both"/>
        <w:rPr>
          <w:lang w:val="de-CH"/>
        </w:rPr>
      </w:pPr>
      <w:r>
        <w:rPr>
          <w:lang w:val="de-CH"/>
        </w:rPr>
        <w:t xml:space="preserve">Überlegen Sie sich, </w:t>
      </w:r>
      <w:r w:rsidR="00E6315B">
        <w:rPr>
          <w:lang w:val="de-CH"/>
        </w:rPr>
        <w:t xml:space="preserve">was gut gelaufen ist und was eher nicht. Sie können diese Informationen in Ihrem </w:t>
      </w:r>
      <w:r w:rsidR="0035457F">
        <w:rPr>
          <w:lang w:val="de-CH"/>
        </w:rPr>
        <w:t>Lernbericht</w:t>
      </w:r>
      <w:r w:rsidR="00E6315B">
        <w:rPr>
          <w:lang w:val="de-CH"/>
        </w:rPr>
        <w:t xml:space="preserve"> verwenden.</w:t>
      </w:r>
      <w:r w:rsidR="009134C7">
        <w:rPr>
          <w:lang w:val="de-CH"/>
        </w:rPr>
        <w:t xml:space="preserve"> </w:t>
      </w:r>
      <w:r w:rsidR="00E6315B">
        <w:rPr>
          <w:lang w:val="de-CH"/>
        </w:rPr>
        <w:t xml:space="preserve">Schreiben Sie </w:t>
      </w:r>
      <w:r w:rsidR="00FC548B">
        <w:rPr>
          <w:lang w:val="de-CH"/>
        </w:rPr>
        <w:t>diesen</w:t>
      </w:r>
      <w:r w:rsidR="00E6315B">
        <w:rPr>
          <w:lang w:val="de-CH"/>
        </w:rPr>
        <w:t xml:space="preserve"> </w:t>
      </w:r>
      <w:r w:rsidR="0035457F">
        <w:rPr>
          <w:lang w:val="de-CH"/>
        </w:rPr>
        <w:t>Lernbericht</w:t>
      </w:r>
      <w:r w:rsidR="00E6315B">
        <w:rPr>
          <w:lang w:val="de-CH"/>
        </w:rPr>
        <w:t xml:space="preserve"> und reichen Sie ihn ein.</w:t>
      </w:r>
    </w:p>
    <w:p w14:paraId="073AD264" w14:textId="5D1A4B40" w:rsidR="00BE7A59" w:rsidRPr="0022267B" w:rsidRDefault="00BE7A59" w:rsidP="000A2CDA">
      <w:pPr>
        <w:pStyle w:val="Heading2"/>
        <w:jc w:val="center"/>
        <w:rPr>
          <w:lang w:val="de-CH"/>
        </w:rPr>
      </w:pPr>
      <w:r>
        <w:rPr>
          <w:lang w:val="de-CH"/>
        </w:rPr>
        <w:t>Gütekriterien</w:t>
      </w:r>
    </w:p>
    <w:p w14:paraId="76A60B8F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0BB73540" w14:textId="4426AEF9" w:rsidR="007E02DF" w:rsidRDefault="00DD0418" w:rsidP="0075758A">
      <w:pPr>
        <w:numPr>
          <w:ilvl w:val="0"/>
          <w:numId w:val="24"/>
        </w:numPr>
        <w:rPr>
          <w:lang w:val="de-CH"/>
        </w:rPr>
      </w:pPr>
      <w:r>
        <w:rPr>
          <w:lang w:val="de-CH"/>
        </w:rPr>
        <w:t>Wenn Sie das Projekt nach IPERKA abgearbeitet haben.</w:t>
      </w:r>
    </w:p>
    <w:p w14:paraId="3A73C1D2" w14:textId="6B00112D" w:rsidR="00C409CB" w:rsidRPr="00EB1BF1" w:rsidRDefault="00DD0418" w:rsidP="00EB1BF1">
      <w:pPr>
        <w:numPr>
          <w:ilvl w:val="0"/>
          <w:numId w:val="24"/>
        </w:numPr>
        <w:rPr>
          <w:lang w:val="de-CH"/>
        </w:rPr>
      </w:pPr>
      <w:r>
        <w:rPr>
          <w:lang w:val="de-CH"/>
        </w:rPr>
        <w:t>Wenn Sie in der Gruppe eine lauffähige Applikation produziert haben.</w:t>
      </w:r>
    </w:p>
    <w:p w14:paraId="05DF6936" w14:textId="06D90D38" w:rsidR="00BE7A59" w:rsidRPr="0022267B" w:rsidRDefault="00BE7A59" w:rsidP="000A2CDA">
      <w:pPr>
        <w:pStyle w:val="Heading2"/>
        <w:jc w:val="center"/>
        <w:rPr>
          <w:lang w:val="de-CH"/>
        </w:rPr>
      </w:pPr>
      <w:r>
        <w:rPr>
          <w:lang w:val="de-CH"/>
        </w:rPr>
        <w:lastRenderedPageBreak/>
        <w:t>Zusätzliche Angaben zum Auftrag</w:t>
      </w:r>
    </w:p>
    <w:p w14:paraId="1A3FD361" w14:textId="7BA07D56" w:rsidR="009C1F37" w:rsidRDefault="009C1F37" w:rsidP="009C1F37">
      <w:pPr>
        <w:pStyle w:val="Heading3"/>
        <w:rPr>
          <w:lang w:val="de-CH"/>
        </w:rPr>
      </w:pPr>
      <w:r>
        <w:rPr>
          <w:lang w:val="de-CH"/>
        </w:rPr>
        <w:t>Projektidee</w:t>
      </w:r>
      <w:r w:rsidR="00A76ED1">
        <w:rPr>
          <w:lang w:val="de-CH"/>
        </w:rPr>
        <w:t xml:space="preserve"> A</w:t>
      </w:r>
      <w:r>
        <w:rPr>
          <w:lang w:val="de-CH"/>
        </w:rPr>
        <w:t xml:space="preserve">: </w:t>
      </w:r>
      <w:r w:rsidR="003B3F0B">
        <w:rPr>
          <w:lang w:val="de-CH"/>
        </w:rPr>
        <w:t>Vokabel</w:t>
      </w:r>
      <w:r>
        <w:rPr>
          <w:lang w:val="de-CH"/>
        </w:rPr>
        <w:t>abfragesystem</w:t>
      </w:r>
    </w:p>
    <w:p w14:paraId="3ED7F108" w14:textId="16B27CE2" w:rsidR="009C1F37" w:rsidRDefault="009C1F37" w:rsidP="000A2CDA">
      <w:pPr>
        <w:jc w:val="both"/>
        <w:rPr>
          <w:lang w:val="de-CH"/>
        </w:rPr>
      </w:pPr>
      <w:r>
        <w:rPr>
          <w:lang w:val="de-CH"/>
        </w:rPr>
        <w:t>Sie werden in verschiedene Fremdsprachen unterrichtet. Erstellen Sie ein</w:t>
      </w:r>
      <w:r w:rsidR="00D9023A">
        <w:rPr>
          <w:lang w:val="de-CH"/>
        </w:rPr>
        <w:t xml:space="preserve"> Programm, das Sie das Vokabular abfragt.</w:t>
      </w:r>
      <w:r w:rsidR="000A2CDA">
        <w:rPr>
          <w:lang w:val="de-CH"/>
        </w:rPr>
        <w:t xml:space="preserve"> Die Vokabeln werden zwingend in einer Datei abgespeichert. Weitere m</w:t>
      </w:r>
      <w:r w:rsidR="00D9023A">
        <w:rPr>
          <w:lang w:val="de-CH"/>
        </w:rPr>
        <w:t>ögliche Ideen:</w:t>
      </w:r>
    </w:p>
    <w:p w14:paraId="1219EE2E" w14:textId="2227F45D" w:rsidR="00D9023A" w:rsidRDefault="00D9023A" w:rsidP="000A2CDA">
      <w:pPr>
        <w:pStyle w:val="ListParagraph"/>
        <w:numPr>
          <w:ilvl w:val="0"/>
          <w:numId w:val="40"/>
        </w:numPr>
        <w:jc w:val="both"/>
        <w:rPr>
          <w:lang w:val="de-CH"/>
        </w:rPr>
      </w:pPr>
      <w:r>
        <w:rPr>
          <w:lang w:val="de-CH"/>
        </w:rPr>
        <w:t xml:space="preserve">Es kann gewählt werden: Fremdsprache </w:t>
      </w:r>
      <w:r w:rsidR="00FA4546">
        <w:rPr>
          <w:lang w:val="de-CH"/>
        </w:rPr>
        <w:t xml:space="preserve">↔️ </w:t>
      </w:r>
      <w:r>
        <w:rPr>
          <w:lang w:val="de-CH"/>
        </w:rPr>
        <w:t>Deutsch oder umgekehrt.</w:t>
      </w:r>
    </w:p>
    <w:p w14:paraId="05CB5253" w14:textId="0929FAAD" w:rsidR="00D9023A" w:rsidRDefault="003B3F0B" w:rsidP="000A2CDA">
      <w:pPr>
        <w:pStyle w:val="ListParagraph"/>
        <w:numPr>
          <w:ilvl w:val="0"/>
          <w:numId w:val="40"/>
        </w:numPr>
        <w:jc w:val="both"/>
        <w:rPr>
          <w:lang w:val="de-CH"/>
        </w:rPr>
      </w:pPr>
      <w:r>
        <w:rPr>
          <w:lang w:val="de-CH"/>
        </w:rPr>
        <w:t>Vokabeln</w:t>
      </w:r>
      <w:r w:rsidR="00D9023A">
        <w:rPr>
          <w:lang w:val="de-CH"/>
        </w:rPr>
        <w:t xml:space="preserve">, die </w:t>
      </w:r>
      <w:r>
        <w:rPr>
          <w:lang w:val="de-CH"/>
        </w:rPr>
        <w:t xml:space="preserve">vom Benutzer </w:t>
      </w:r>
      <w:r w:rsidR="00D9023A">
        <w:rPr>
          <w:lang w:val="de-CH"/>
        </w:rPr>
        <w:t xml:space="preserve">nicht korrekt </w:t>
      </w:r>
      <w:r>
        <w:rPr>
          <w:lang w:val="de-CH"/>
        </w:rPr>
        <w:t>übersetzt</w:t>
      </w:r>
      <w:r w:rsidR="00D9023A">
        <w:rPr>
          <w:lang w:val="de-CH"/>
        </w:rPr>
        <w:t xml:space="preserve"> wurden, werden nochmals gefragt.</w:t>
      </w:r>
    </w:p>
    <w:p w14:paraId="36B5588D" w14:textId="635B2FF2" w:rsidR="00D9023A" w:rsidRDefault="00D9023A" w:rsidP="000A2CDA">
      <w:pPr>
        <w:pStyle w:val="ListParagraph"/>
        <w:numPr>
          <w:ilvl w:val="0"/>
          <w:numId w:val="40"/>
        </w:numPr>
        <w:jc w:val="both"/>
        <w:rPr>
          <w:lang w:val="de-CH"/>
        </w:rPr>
      </w:pPr>
      <w:r>
        <w:rPr>
          <w:lang w:val="de-CH"/>
        </w:rPr>
        <w:t>Mit einem Punktesystem können Sie Highscores machen: Wie viele waren korrekt? Wie lange ist es gegangen bis zur Beantwortung?</w:t>
      </w:r>
    </w:p>
    <w:p w14:paraId="3C4B3A58" w14:textId="3E1547B5" w:rsidR="00A76ED1" w:rsidRDefault="00A76ED1" w:rsidP="000A2CDA">
      <w:pPr>
        <w:pStyle w:val="ListParagraph"/>
        <w:numPr>
          <w:ilvl w:val="0"/>
          <w:numId w:val="40"/>
        </w:numPr>
        <w:jc w:val="both"/>
        <w:rPr>
          <w:lang w:val="de-CH"/>
        </w:rPr>
      </w:pPr>
      <w:r>
        <w:rPr>
          <w:lang w:val="de-CH"/>
        </w:rPr>
        <w:t>…</w:t>
      </w:r>
    </w:p>
    <w:p w14:paraId="06E96502" w14:textId="78011398" w:rsidR="003B3F0B" w:rsidRDefault="003B3F0B" w:rsidP="003B3F0B">
      <w:pPr>
        <w:rPr>
          <w:lang w:val="de-CH"/>
        </w:rPr>
      </w:pPr>
    </w:p>
    <w:p w14:paraId="47BB5512" w14:textId="1BA5019D" w:rsidR="003B3F0B" w:rsidRDefault="003B3F0B" w:rsidP="003B3F0B">
      <w:pPr>
        <w:pStyle w:val="Heading3"/>
        <w:rPr>
          <w:lang w:val="de-CH"/>
        </w:rPr>
      </w:pPr>
      <w:r>
        <w:rPr>
          <w:lang w:val="de-CH"/>
        </w:rPr>
        <w:t>Projektidee</w:t>
      </w:r>
      <w:r w:rsidR="00A76ED1">
        <w:rPr>
          <w:lang w:val="de-CH"/>
        </w:rPr>
        <w:t xml:space="preserve"> B</w:t>
      </w:r>
      <w:r>
        <w:rPr>
          <w:lang w:val="de-CH"/>
        </w:rPr>
        <w:t>: Kursanmeldung</w:t>
      </w:r>
    </w:p>
    <w:p w14:paraId="4C3CF2EE" w14:textId="2214034D" w:rsidR="003B3F0B" w:rsidRDefault="003B3F0B" w:rsidP="003B3F0B">
      <w:pPr>
        <w:jc w:val="both"/>
        <w:rPr>
          <w:lang w:val="de-CH"/>
        </w:rPr>
      </w:pPr>
      <w:r>
        <w:rPr>
          <w:lang w:val="de-CH"/>
        </w:rPr>
        <w:t>Diese Projektidee ist ein offenes Problem und eine gute Lösung würde an der BBB produktiv verwendet: Nehmen Sie an, es werden Workshops angeboten, an denen sich Personen anmelden können. Die Personen schreiben ihre drei Lieblingsworkshops auf und vergeben Prioritäten: 0 für den liebsten, 1 für den zweitliebsten und 2 für den drittliebsten Workshop.</w:t>
      </w:r>
    </w:p>
    <w:p w14:paraId="5940853A" w14:textId="77777777" w:rsidR="003B3F0B" w:rsidRDefault="003B3F0B" w:rsidP="003B3F0B">
      <w:pPr>
        <w:jc w:val="both"/>
        <w:rPr>
          <w:lang w:val="de-CH"/>
        </w:rPr>
      </w:pPr>
    </w:p>
    <w:p w14:paraId="1B43EA13" w14:textId="77777777" w:rsidR="003B3F0B" w:rsidRDefault="003B3F0B" w:rsidP="003B3F0B">
      <w:pPr>
        <w:jc w:val="both"/>
        <w:rPr>
          <w:lang w:val="de-CH"/>
        </w:rPr>
      </w:pPr>
      <w:r w:rsidRPr="004660A6">
        <w:rPr>
          <w:lang w:val="de-CH"/>
        </w:rPr>
        <w:t>Ein Workshop muss mehr als</w:t>
      </w:r>
      <w:r>
        <w:rPr>
          <w:lang w:val="de-CH"/>
        </w:rPr>
        <w:t xml:space="preserve"> vier und weniger als 20 Teilnehmer haben. </w:t>
      </w:r>
    </w:p>
    <w:p w14:paraId="177792E0" w14:textId="77777777" w:rsidR="003B3F0B" w:rsidRDefault="003B3F0B" w:rsidP="003B3F0B">
      <w:pPr>
        <w:jc w:val="both"/>
        <w:rPr>
          <w:lang w:val="de-CH"/>
        </w:rPr>
      </w:pPr>
    </w:p>
    <w:p w14:paraId="7EB0C578" w14:textId="3C9E88CF" w:rsidR="003B3F0B" w:rsidRDefault="003B3F0B" w:rsidP="003B3F0B">
      <w:pPr>
        <w:jc w:val="both"/>
        <w:rPr>
          <w:lang w:val="de-CH"/>
        </w:rPr>
      </w:pPr>
      <w:r>
        <w:rPr>
          <w:lang w:val="de-CH"/>
        </w:rPr>
        <w:t xml:space="preserve">Sie erhalten eine Datei im Format </w:t>
      </w:r>
      <w:r w:rsidRPr="008E663E">
        <w:rPr>
          <w:rFonts w:ascii="Courier New" w:hAnsi="Courier New" w:cs="Courier New"/>
          <w:lang w:val="de-CH"/>
        </w:rPr>
        <w:t>"</w:t>
      </w:r>
      <w:r w:rsidRPr="00B30058">
        <w:rPr>
          <w:rFonts w:ascii="Courier New" w:hAnsi="Courier New" w:cs="Courier New"/>
          <w:lang w:val="de-CH"/>
        </w:rPr>
        <w:t>Mail; Erste Priorität; zweite Priorität; dritte Priorität</w:t>
      </w:r>
      <w:r w:rsidRPr="008E663E">
        <w:rPr>
          <w:rFonts w:ascii="Courier New" w:hAnsi="Courier New" w:cs="Courier New"/>
          <w:lang w:val="de-CH"/>
        </w:rPr>
        <w:t>"</w:t>
      </w:r>
      <w:r w:rsidR="00B30058">
        <w:rPr>
          <w:lang w:val="de-CH"/>
        </w:rPr>
        <w:t>, beispielsweise:</w:t>
      </w:r>
    </w:p>
    <w:p w14:paraId="5E9497A9" w14:textId="77777777" w:rsidR="003B3F0B" w:rsidRDefault="003B3F0B" w:rsidP="003B3F0B">
      <w:pPr>
        <w:rPr>
          <w:lang w:val="de-CH"/>
        </w:rPr>
      </w:pPr>
    </w:p>
    <w:p w14:paraId="058B0D08" w14:textId="77777777" w:rsidR="003B3F0B" w:rsidRDefault="003B3F0B" w:rsidP="003B3F0B">
      <w:pPr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inline distT="0" distB="0" distL="0" distR="0" wp14:anchorId="7CDB51BF" wp14:editId="50E612B1">
                <wp:extent cx="5927725" cy="1050708"/>
                <wp:effectExtent l="12700" t="12700" r="15875" b="16510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25" cy="1050708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D49BB" w14:textId="77777777" w:rsidR="003B3F0B" w:rsidRDefault="003B3F0B" w:rsidP="003B3F0B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Hans.Mueller@stud.bbbaden.ch;Tanzen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;Fussball;Nähen</w:t>
                            </w:r>
                            <w:proofErr w:type="spellEnd"/>
                          </w:p>
                          <w:p w14:paraId="2AF29627" w14:textId="3192D7D3" w:rsidR="003B3F0B" w:rsidRDefault="003B3F0B" w:rsidP="003B3F0B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Fritz.Schwab@stud.bbbaden.ch;Singen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;Nähen;Eichhörnchenjag</w:t>
                            </w:r>
                            <w:r w:rsidR="00B30058">
                              <w:rPr>
                                <w:rFonts w:ascii="Courier New" w:hAnsi="Courier New" w:cs="Courier New"/>
                                <w:lang w:val="de-CH"/>
                              </w:rPr>
                              <w:t>d</w:t>
                            </w:r>
                            <w:proofErr w:type="spellEnd"/>
                          </w:p>
                          <w:p w14:paraId="37771C87" w14:textId="4DBEECC1" w:rsidR="003B3F0B" w:rsidRDefault="003B3F0B" w:rsidP="003B3F0B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Verena.Inher@stud.bbbaden.ch;Reifenwechsel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;Nähen;Fussball</w:t>
                            </w:r>
                            <w:proofErr w:type="spellEnd"/>
                          </w:p>
                          <w:p w14:paraId="6F8E3005" w14:textId="56C29D45" w:rsidR="003B3F0B" w:rsidRDefault="003B3F0B" w:rsidP="003B3F0B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Martin.Allensbach@stud.bbbaden.ch;Nähen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;Eichhörnchenjag</w:t>
                            </w:r>
                            <w:r w:rsidR="00B30058">
                              <w:rPr>
                                <w:rFonts w:ascii="Courier New" w:hAnsi="Courier New" w:cs="Courier New"/>
                                <w:lang w:val="de-CH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;Fussball</w:t>
                            </w:r>
                          </w:p>
                          <w:p w14:paraId="3CD52CDF" w14:textId="674B5E0C" w:rsidR="003B3F0B" w:rsidRDefault="00B30058" w:rsidP="00B30058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...</w:t>
                            </w:r>
                          </w:p>
                          <w:p w14:paraId="592746FE" w14:textId="77777777" w:rsidR="003B3F0B" w:rsidRDefault="003B3F0B" w:rsidP="003B3F0B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</w:p>
                          <w:p w14:paraId="52DB7243" w14:textId="77777777" w:rsidR="003B3F0B" w:rsidRPr="004660A6" w:rsidRDefault="003B3F0B" w:rsidP="003B3F0B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DB51B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466.75pt;height: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" adj="18000" fillcolor="white [3201]" strokecolor="black [3200]" strokeweight="2pt">
                <v:textbox>
                  <w:txbxContent>
                    <w:p w14:paraId="78AD49BB" w14:textId="77777777" w:rsidR="003B3F0B" w:rsidRDefault="003B3F0B" w:rsidP="003B3F0B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lang w:val="de-CH"/>
                        </w:rPr>
                        <w:t>Hans.Mueller@stud.bbbaden.ch;Tanzen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de-CH"/>
                        </w:rPr>
                        <w:t>;Fussball;Nähen</w:t>
                      </w:r>
                      <w:proofErr w:type="spellEnd"/>
                    </w:p>
                    <w:p w14:paraId="2AF29627" w14:textId="3192D7D3" w:rsidR="003B3F0B" w:rsidRDefault="003B3F0B" w:rsidP="003B3F0B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lang w:val="de-CH"/>
                        </w:rPr>
                        <w:t>Fritz.Schwab@stud.bbbaden.ch;Singen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de-CH"/>
                        </w:rPr>
                        <w:t>;Nähen;Eichhörnchenjag</w:t>
                      </w:r>
                      <w:r w:rsidR="00B30058">
                        <w:rPr>
                          <w:rFonts w:ascii="Courier New" w:hAnsi="Courier New" w:cs="Courier New"/>
                          <w:lang w:val="de-CH"/>
                        </w:rPr>
                        <w:t>d</w:t>
                      </w:r>
                      <w:proofErr w:type="spellEnd"/>
                    </w:p>
                    <w:p w14:paraId="37771C87" w14:textId="4DBEECC1" w:rsidR="003B3F0B" w:rsidRDefault="003B3F0B" w:rsidP="003B3F0B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lang w:val="de-CH"/>
                        </w:rPr>
                        <w:t>Verena.Inher@stud.bbbaden.ch;Reifenwechsel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de-CH"/>
                        </w:rPr>
                        <w:t>;Nähen;Fussball</w:t>
                      </w:r>
                      <w:proofErr w:type="spellEnd"/>
                    </w:p>
                    <w:p w14:paraId="6F8E3005" w14:textId="56C29D45" w:rsidR="003B3F0B" w:rsidRDefault="003B3F0B" w:rsidP="003B3F0B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lang w:val="de-CH"/>
                        </w:rPr>
                        <w:t>Martin.Allensbach@stud.bbbaden.ch;Nähen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de-CH"/>
                        </w:rPr>
                        <w:t>;Eichhörnchenjag</w:t>
                      </w:r>
                      <w:r w:rsidR="00B30058">
                        <w:rPr>
                          <w:rFonts w:ascii="Courier New" w:hAnsi="Courier New" w:cs="Courier New"/>
                          <w:lang w:val="de-CH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lang w:val="de-CH"/>
                        </w:rPr>
                        <w:t>;Fussball</w:t>
                      </w:r>
                    </w:p>
                    <w:p w14:paraId="3CD52CDF" w14:textId="674B5E0C" w:rsidR="003B3F0B" w:rsidRDefault="00B30058" w:rsidP="00B30058">
                      <w:pPr>
                        <w:jc w:val="center"/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...</w:t>
                      </w:r>
                    </w:p>
                    <w:p w14:paraId="592746FE" w14:textId="77777777" w:rsidR="003B3F0B" w:rsidRDefault="003B3F0B" w:rsidP="003B3F0B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</w:p>
                    <w:p w14:paraId="52DB7243" w14:textId="77777777" w:rsidR="003B3F0B" w:rsidRPr="004660A6" w:rsidRDefault="003B3F0B" w:rsidP="003B3F0B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7FAF31" w14:textId="77777777" w:rsidR="003B3F0B" w:rsidRDefault="003B3F0B" w:rsidP="003B3F0B">
      <w:pPr>
        <w:rPr>
          <w:lang w:val="de-CH"/>
        </w:rPr>
      </w:pPr>
    </w:p>
    <w:p w14:paraId="43F3D028" w14:textId="04528975" w:rsidR="009D3FB2" w:rsidRPr="0022267B" w:rsidRDefault="003B3F0B" w:rsidP="00E6315B">
      <w:pPr>
        <w:rPr>
          <w:lang w:val="de-CH"/>
        </w:rPr>
      </w:pPr>
      <w:r>
        <w:rPr>
          <w:lang w:val="de-CH"/>
        </w:rPr>
        <w:t>Das Programm soll die Personen auf die Kurse aufteilen, so dass alle möglichst glücklich sind, und eine Liste ausgeben, wer welchen Kurs besucht.</w:t>
      </w:r>
    </w:p>
    <w:sectPr w:rsidR="009D3FB2" w:rsidRPr="0022267B" w:rsidSect="00AE5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00F2" w14:textId="77777777" w:rsidR="009A3F7D" w:rsidRDefault="009A3F7D">
      <w:r>
        <w:separator/>
      </w:r>
    </w:p>
  </w:endnote>
  <w:endnote w:type="continuationSeparator" w:id="0">
    <w:p w14:paraId="4DE3FC11" w14:textId="77777777" w:rsidR="009A3F7D" w:rsidRDefault="009A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AED7" w14:textId="77777777" w:rsidR="00B415D1" w:rsidRDefault="00B41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8D97" w14:textId="77777777" w:rsidR="004D5CBC" w:rsidRDefault="009A3F7D">
    <w:pPr>
      <w:pStyle w:val="Footer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  <w:noProof/>
      </w:rPr>
      <w:pict w14:anchorId="1ADE17A4">
        <v:rect id="_x0000_i1025" alt="" style="width:466.65pt;height:.05pt;mso-width-percent:0;mso-height-percent:0;mso-width-percent:0;mso-height-percent:0" o:hralign="center" o:hrstd="t" o:hrnoshade="t" o:hr="t" fillcolor="gray" stroked="f"/>
      </w:pict>
    </w:r>
    <w:r w:rsidR="004D5CBC">
      <w:rPr>
        <w:rFonts w:cs="Arial"/>
        <w:sz w:val="18"/>
      </w:rPr>
      <w:sym w:font="Symbol" w:char="F0E3"/>
    </w:r>
    <w:r w:rsidR="004D5CBC">
      <w:rPr>
        <w:rFonts w:cs="Arial"/>
        <w:sz w:val="18"/>
        <w:lang w:val="en-GB"/>
      </w:rPr>
      <w:t xml:space="preserve"> BBB, IT-School </w:t>
    </w:r>
    <w:r w:rsidR="00186C22">
      <w:rPr>
        <w:rFonts w:cs="Arial"/>
        <w:sz w:val="18"/>
        <w:lang w:val="en-GB"/>
      </w:rPr>
      <w:t>201</w:t>
    </w:r>
    <w:r w:rsidR="0028751F">
      <w:rPr>
        <w:rFonts w:cs="Arial"/>
        <w:sz w:val="18"/>
        <w:lang w:val="en-GB"/>
      </w:rPr>
      <w:t>9</w:t>
    </w:r>
    <w:r w:rsidR="00C14AEB">
      <w:rPr>
        <w:rFonts w:cs="Arial"/>
        <w:sz w:val="18"/>
        <w:lang w:val="en-GB"/>
      </w:rPr>
      <w:tab/>
    </w:r>
    <w:r w:rsidR="004D5CBC">
      <w:rPr>
        <w:rFonts w:cs="Arial"/>
        <w:sz w:val="18"/>
        <w:lang w:val="en-GB"/>
      </w:rPr>
      <w:tab/>
    </w:r>
    <w:r w:rsidR="00BA58B5">
      <w:rPr>
        <w:rStyle w:val="PageNumber"/>
        <w:rFonts w:cs="Arial"/>
        <w:sz w:val="18"/>
      </w:rPr>
      <w:fldChar w:fldCharType="begin"/>
    </w:r>
    <w:r w:rsidR="004D5CBC">
      <w:rPr>
        <w:rStyle w:val="PageNumber"/>
        <w:rFonts w:cs="Arial"/>
        <w:sz w:val="18"/>
        <w:lang w:val="en-GB"/>
      </w:rPr>
      <w:instrText xml:space="preserve"> PAGE </w:instrText>
    </w:r>
    <w:r w:rsidR="00BA58B5">
      <w:rPr>
        <w:rStyle w:val="PageNumber"/>
        <w:rFonts w:cs="Arial"/>
        <w:sz w:val="18"/>
      </w:rPr>
      <w:fldChar w:fldCharType="separate"/>
    </w:r>
    <w:r w:rsidR="00352864">
      <w:rPr>
        <w:rStyle w:val="PageNumber"/>
        <w:rFonts w:cs="Arial"/>
        <w:noProof/>
        <w:sz w:val="18"/>
        <w:lang w:val="en-GB"/>
      </w:rPr>
      <w:t>1</w:t>
    </w:r>
    <w:r w:rsidR="00BA58B5">
      <w:rPr>
        <w:rStyle w:val="PageNumber"/>
        <w:rFonts w:cs="Arial"/>
        <w:sz w:val="18"/>
      </w:rPr>
      <w:fldChar w:fldCharType="end"/>
    </w:r>
    <w:r w:rsidR="004D5CBC">
      <w:rPr>
        <w:rStyle w:val="PageNumber"/>
        <w:rFonts w:cs="Arial"/>
        <w:sz w:val="18"/>
        <w:lang w:val="en-GB"/>
      </w:rPr>
      <w:t xml:space="preserve"> / </w:t>
    </w:r>
    <w:r w:rsidR="00BA58B5">
      <w:rPr>
        <w:rStyle w:val="PageNumber"/>
        <w:rFonts w:cs="Arial"/>
        <w:sz w:val="18"/>
      </w:rPr>
      <w:fldChar w:fldCharType="begin"/>
    </w:r>
    <w:r w:rsidR="004D5CBC">
      <w:rPr>
        <w:rStyle w:val="PageNumber"/>
        <w:rFonts w:cs="Arial"/>
        <w:sz w:val="18"/>
        <w:lang w:val="en-GB"/>
      </w:rPr>
      <w:instrText xml:space="preserve"> NUMPAGES </w:instrText>
    </w:r>
    <w:r w:rsidR="00BA58B5">
      <w:rPr>
        <w:rStyle w:val="PageNumber"/>
        <w:rFonts w:cs="Arial"/>
        <w:sz w:val="18"/>
      </w:rPr>
      <w:fldChar w:fldCharType="separate"/>
    </w:r>
    <w:r w:rsidR="00352864">
      <w:rPr>
        <w:rStyle w:val="PageNumber"/>
        <w:rFonts w:cs="Arial"/>
        <w:noProof/>
        <w:sz w:val="18"/>
        <w:lang w:val="en-GB"/>
      </w:rPr>
      <w:t>1</w:t>
    </w:r>
    <w:r w:rsidR="00BA58B5">
      <w:rPr>
        <w:rStyle w:val="PageNumber"/>
        <w:rFonts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9E5D" w14:textId="77777777" w:rsidR="00B415D1" w:rsidRDefault="00B41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37CE" w14:textId="77777777" w:rsidR="009A3F7D" w:rsidRDefault="009A3F7D">
      <w:r>
        <w:separator/>
      </w:r>
    </w:p>
  </w:footnote>
  <w:footnote w:type="continuationSeparator" w:id="0">
    <w:p w14:paraId="649270CF" w14:textId="77777777" w:rsidR="009A3F7D" w:rsidRDefault="009A3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AF14" w14:textId="77777777" w:rsidR="00B415D1" w:rsidRDefault="00B41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B9B" w14:textId="77777777" w:rsidR="004D5CBC" w:rsidRDefault="00CC66F9">
    <w:pPr>
      <w:pStyle w:val="Header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val="de-CH" w:eastAsia="de-CH"/>
      </w:rPr>
      <w:drawing>
        <wp:inline distT="0" distB="0" distL="0" distR="0" wp14:anchorId="5066EC40" wp14:editId="17823376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A3F7D">
      <w:rPr>
        <w:rFonts w:cs="Arial"/>
        <w:noProof/>
      </w:rPr>
      <w:pict w14:anchorId="78FCF208">
        <v:rect id="_x0000_i1026" alt="" style="width:466.65pt;height:.05pt;mso-width-percent:0;mso-height-percent:0;mso-width-percent:0;mso-height-percent:0" o:hralign="center" o:hrstd="t" o:hrnoshade="t" o:hr="t" fillcolor="gray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ACD8" w14:textId="77777777" w:rsidR="00B415D1" w:rsidRDefault="00B41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F4B8D"/>
    <w:multiLevelType w:val="hybridMultilevel"/>
    <w:tmpl w:val="285A73C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A35BB0"/>
    <w:multiLevelType w:val="hybridMultilevel"/>
    <w:tmpl w:val="90FA5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A59BC"/>
    <w:multiLevelType w:val="hybridMultilevel"/>
    <w:tmpl w:val="B9429C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C7C29"/>
    <w:multiLevelType w:val="hybridMultilevel"/>
    <w:tmpl w:val="1EFC03E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927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5200E"/>
    <w:multiLevelType w:val="hybridMultilevel"/>
    <w:tmpl w:val="DD7450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E5E1B"/>
    <w:multiLevelType w:val="hybridMultilevel"/>
    <w:tmpl w:val="F75626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2120F9"/>
    <w:multiLevelType w:val="hybridMultilevel"/>
    <w:tmpl w:val="B362560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34AA0D5C"/>
    <w:multiLevelType w:val="hybridMultilevel"/>
    <w:tmpl w:val="C79098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2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3" w15:restartNumberingAfterBreak="0">
    <w:nsid w:val="3FB11A97"/>
    <w:multiLevelType w:val="hybridMultilevel"/>
    <w:tmpl w:val="C79098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D0262"/>
    <w:multiLevelType w:val="hybridMultilevel"/>
    <w:tmpl w:val="36F27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1D5F10"/>
    <w:multiLevelType w:val="hybridMultilevel"/>
    <w:tmpl w:val="4CD61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1" w15:restartNumberingAfterBreak="0">
    <w:nsid w:val="64CC3174"/>
    <w:multiLevelType w:val="hybridMultilevel"/>
    <w:tmpl w:val="FB5A3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53DBB"/>
    <w:multiLevelType w:val="hybridMultilevel"/>
    <w:tmpl w:val="F6F6EEF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2B59C0"/>
    <w:multiLevelType w:val="hybridMultilevel"/>
    <w:tmpl w:val="B4E2CD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8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1707535">
    <w:abstractNumId w:val="37"/>
  </w:num>
  <w:num w:numId="2" w16cid:durableId="2087192177">
    <w:abstractNumId w:val="30"/>
  </w:num>
  <w:num w:numId="3" w16cid:durableId="199032956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026561097">
    <w:abstractNumId w:val="13"/>
  </w:num>
  <w:num w:numId="5" w16cid:durableId="1886595537">
    <w:abstractNumId w:val="28"/>
  </w:num>
  <w:num w:numId="6" w16cid:durableId="1580142017">
    <w:abstractNumId w:val="33"/>
  </w:num>
  <w:num w:numId="7" w16cid:durableId="1955483307">
    <w:abstractNumId w:val="21"/>
  </w:num>
  <w:num w:numId="8" w16cid:durableId="743452684">
    <w:abstractNumId w:val="36"/>
  </w:num>
  <w:num w:numId="9" w16cid:durableId="302857288">
    <w:abstractNumId w:val="18"/>
  </w:num>
  <w:num w:numId="10" w16cid:durableId="1332753852">
    <w:abstractNumId w:val="14"/>
  </w:num>
  <w:num w:numId="11" w16cid:durableId="1008143504">
    <w:abstractNumId w:val="8"/>
  </w:num>
  <w:num w:numId="12" w16cid:durableId="1048799482">
    <w:abstractNumId w:val="1"/>
  </w:num>
  <w:num w:numId="13" w16cid:durableId="1502040262">
    <w:abstractNumId w:val="16"/>
  </w:num>
  <w:num w:numId="14" w16cid:durableId="812410349">
    <w:abstractNumId w:val="38"/>
  </w:num>
  <w:num w:numId="15" w16cid:durableId="1503742007">
    <w:abstractNumId w:val="26"/>
  </w:num>
  <w:num w:numId="16" w16cid:durableId="1256746759">
    <w:abstractNumId w:val="5"/>
  </w:num>
  <w:num w:numId="17" w16cid:durableId="971404701">
    <w:abstractNumId w:val="29"/>
  </w:num>
  <w:num w:numId="18" w16cid:durableId="361784899">
    <w:abstractNumId w:val="34"/>
  </w:num>
  <w:num w:numId="19" w16cid:durableId="500463967">
    <w:abstractNumId w:val="19"/>
  </w:num>
  <w:num w:numId="20" w16cid:durableId="1932736431">
    <w:abstractNumId w:val="22"/>
  </w:num>
  <w:num w:numId="21" w16cid:durableId="2060662469">
    <w:abstractNumId w:val="3"/>
  </w:num>
  <w:num w:numId="22" w16cid:durableId="236794837">
    <w:abstractNumId w:val="4"/>
  </w:num>
  <w:num w:numId="23" w16cid:durableId="1045370960">
    <w:abstractNumId w:val="2"/>
  </w:num>
  <w:num w:numId="24" w16cid:durableId="1047416882">
    <w:abstractNumId w:val="17"/>
  </w:num>
  <w:num w:numId="25" w16cid:durableId="1347290542">
    <w:abstractNumId w:val="15"/>
  </w:num>
  <w:num w:numId="26" w16cid:durableId="142506385">
    <w:abstractNumId w:val="2"/>
  </w:num>
  <w:num w:numId="27" w16cid:durableId="181018557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27211290">
    <w:abstractNumId w:val="9"/>
  </w:num>
  <w:num w:numId="29" w16cid:durableId="71968952">
    <w:abstractNumId w:val="11"/>
  </w:num>
  <w:num w:numId="30" w16cid:durableId="341247483">
    <w:abstractNumId w:val="35"/>
  </w:num>
  <w:num w:numId="31" w16cid:durableId="1826119560">
    <w:abstractNumId w:val="20"/>
  </w:num>
  <w:num w:numId="32" w16cid:durableId="1501969827">
    <w:abstractNumId w:val="23"/>
  </w:num>
  <w:num w:numId="33" w16cid:durableId="1881162233">
    <w:abstractNumId w:val="12"/>
  </w:num>
  <w:num w:numId="34" w16cid:durableId="1115950453">
    <w:abstractNumId w:val="25"/>
  </w:num>
  <w:num w:numId="35" w16cid:durableId="590897192">
    <w:abstractNumId w:val="24"/>
  </w:num>
  <w:num w:numId="36" w16cid:durableId="457455438">
    <w:abstractNumId w:val="10"/>
  </w:num>
  <w:num w:numId="37" w16cid:durableId="1273708989">
    <w:abstractNumId w:val="6"/>
  </w:num>
  <w:num w:numId="38" w16cid:durableId="233004650">
    <w:abstractNumId w:val="7"/>
  </w:num>
  <w:num w:numId="39" w16cid:durableId="1299533732">
    <w:abstractNumId w:val="31"/>
  </w:num>
  <w:num w:numId="40" w16cid:durableId="1373194729">
    <w:abstractNumId w:val="32"/>
  </w:num>
  <w:num w:numId="41" w16cid:durableId="12511137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6D97"/>
    <w:rsid w:val="00025E9A"/>
    <w:rsid w:val="000302CE"/>
    <w:rsid w:val="000413C4"/>
    <w:rsid w:val="00073732"/>
    <w:rsid w:val="000818D9"/>
    <w:rsid w:val="00093EF0"/>
    <w:rsid w:val="000967C0"/>
    <w:rsid w:val="000A2CDA"/>
    <w:rsid w:val="000B0020"/>
    <w:rsid w:val="000D740A"/>
    <w:rsid w:val="000E2C1C"/>
    <w:rsid w:val="001015D5"/>
    <w:rsid w:val="00103F8C"/>
    <w:rsid w:val="00104C13"/>
    <w:rsid w:val="001415A6"/>
    <w:rsid w:val="00141EA1"/>
    <w:rsid w:val="00152EBC"/>
    <w:rsid w:val="00163B0E"/>
    <w:rsid w:val="00175779"/>
    <w:rsid w:val="00186C22"/>
    <w:rsid w:val="00194056"/>
    <w:rsid w:val="001A28FF"/>
    <w:rsid w:val="001B6217"/>
    <w:rsid w:val="001C28D5"/>
    <w:rsid w:val="001C4BB4"/>
    <w:rsid w:val="001F1F35"/>
    <w:rsid w:val="001F7854"/>
    <w:rsid w:val="00205EFC"/>
    <w:rsid w:val="00210B9D"/>
    <w:rsid w:val="002153A4"/>
    <w:rsid w:val="0022267B"/>
    <w:rsid w:val="00222931"/>
    <w:rsid w:val="002269EA"/>
    <w:rsid w:val="002430A5"/>
    <w:rsid w:val="0024654B"/>
    <w:rsid w:val="00255A5E"/>
    <w:rsid w:val="0028751F"/>
    <w:rsid w:val="002876FC"/>
    <w:rsid w:val="00292239"/>
    <w:rsid w:val="002953FC"/>
    <w:rsid w:val="002A3CE8"/>
    <w:rsid w:val="002B74DE"/>
    <w:rsid w:val="002D3905"/>
    <w:rsid w:val="002D50A7"/>
    <w:rsid w:val="002D7D15"/>
    <w:rsid w:val="0030152C"/>
    <w:rsid w:val="00302A5F"/>
    <w:rsid w:val="00303F00"/>
    <w:rsid w:val="003215D1"/>
    <w:rsid w:val="00322167"/>
    <w:rsid w:val="00340474"/>
    <w:rsid w:val="003511B0"/>
    <w:rsid w:val="00352864"/>
    <w:rsid w:val="00354313"/>
    <w:rsid w:val="0035457F"/>
    <w:rsid w:val="003655D1"/>
    <w:rsid w:val="003B3F0B"/>
    <w:rsid w:val="003B566C"/>
    <w:rsid w:val="003C56A9"/>
    <w:rsid w:val="003D12AE"/>
    <w:rsid w:val="003D3148"/>
    <w:rsid w:val="00402F89"/>
    <w:rsid w:val="00405AD1"/>
    <w:rsid w:val="004178A9"/>
    <w:rsid w:val="00445AD4"/>
    <w:rsid w:val="004637FA"/>
    <w:rsid w:val="00464CD1"/>
    <w:rsid w:val="004660A6"/>
    <w:rsid w:val="00473082"/>
    <w:rsid w:val="00473150"/>
    <w:rsid w:val="004750EB"/>
    <w:rsid w:val="004763B1"/>
    <w:rsid w:val="004A7C9A"/>
    <w:rsid w:val="004B364A"/>
    <w:rsid w:val="004C0ADD"/>
    <w:rsid w:val="004C0E6C"/>
    <w:rsid w:val="004C195D"/>
    <w:rsid w:val="004D1BB0"/>
    <w:rsid w:val="004D5CBC"/>
    <w:rsid w:val="00512D46"/>
    <w:rsid w:val="00523E54"/>
    <w:rsid w:val="005363F9"/>
    <w:rsid w:val="005415AA"/>
    <w:rsid w:val="00582F8A"/>
    <w:rsid w:val="005C2DBC"/>
    <w:rsid w:val="005C4301"/>
    <w:rsid w:val="005D7492"/>
    <w:rsid w:val="005E203E"/>
    <w:rsid w:val="00604F6D"/>
    <w:rsid w:val="006145F4"/>
    <w:rsid w:val="00624B15"/>
    <w:rsid w:val="00641574"/>
    <w:rsid w:val="006529C8"/>
    <w:rsid w:val="0066001C"/>
    <w:rsid w:val="006653DB"/>
    <w:rsid w:val="006B5DAE"/>
    <w:rsid w:val="006C7931"/>
    <w:rsid w:val="006D0346"/>
    <w:rsid w:val="006D3AE3"/>
    <w:rsid w:val="00716F7B"/>
    <w:rsid w:val="00724B14"/>
    <w:rsid w:val="00726560"/>
    <w:rsid w:val="00742F05"/>
    <w:rsid w:val="00753358"/>
    <w:rsid w:val="00753AE2"/>
    <w:rsid w:val="0075758A"/>
    <w:rsid w:val="00760220"/>
    <w:rsid w:val="00765E3C"/>
    <w:rsid w:val="00770126"/>
    <w:rsid w:val="00786375"/>
    <w:rsid w:val="0079241A"/>
    <w:rsid w:val="00792AE8"/>
    <w:rsid w:val="00795F58"/>
    <w:rsid w:val="007B0A7D"/>
    <w:rsid w:val="007B0BC1"/>
    <w:rsid w:val="007C1FDC"/>
    <w:rsid w:val="007C687B"/>
    <w:rsid w:val="007E02DF"/>
    <w:rsid w:val="007F50D4"/>
    <w:rsid w:val="00841809"/>
    <w:rsid w:val="008438F2"/>
    <w:rsid w:val="00862B0D"/>
    <w:rsid w:val="0087362C"/>
    <w:rsid w:val="00882E2C"/>
    <w:rsid w:val="008B02C4"/>
    <w:rsid w:val="008E054A"/>
    <w:rsid w:val="008E2A26"/>
    <w:rsid w:val="008E663E"/>
    <w:rsid w:val="008F17FF"/>
    <w:rsid w:val="00905EBC"/>
    <w:rsid w:val="009134C7"/>
    <w:rsid w:val="00916E2C"/>
    <w:rsid w:val="00924C6E"/>
    <w:rsid w:val="0094340D"/>
    <w:rsid w:val="00957E23"/>
    <w:rsid w:val="0096175C"/>
    <w:rsid w:val="0096428D"/>
    <w:rsid w:val="00984E1A"/>
    <w:rsid w:val="00994C90"/>
    <w:rsid w:val="009A357F"/>
    <w:rsid w:val="009A3F7D"/>
    <w:rsid w:val="009A7C48"/>
    <w:rsid w:val="009B7A7E"/>
    <w:rsid w:val="009C0626"/>
    <w:rsid w:val="009C1F37"/>
    <w:rsid w:val="009D2666"/>
    <w:rsid w:val="009D3FB2"/>
    <w:rsid w:val="009D63C5"/>
    <w:rsid w:val="009E07F3"/>
    <w:rsid w:val="009E12B0"/>
    <w:rsid w:val="009E2379"/>
    <w:rsid w:val="009F513A"/>
    <w:rsid w:val="00A05543"/>
    <w:rsid w:val="00A24B8B"/>
    <w:rsid w:val="00A54209"/>
    <w:rsid w:val="00A76ED1"/>
    <w:rsid w:val="00A80AB8"/>
    <w:rsid w:val="00A95AC9"/>
    <w:rsid w:val="00AA19EE"/>
    <w:rsid w:val="00AA3014"/>
    <w:rsid w:val="00AD5FE4"/>
    <w:rsid w:val="00AE506B"/>
    <w:rsid w:val="00B126FA"/>
    <w:rsid w:val="00B14524"/>
    <w:rsid w:val="00B170E0"/>
    <w:rsid w:val="00B17A1F"/>
    <w:rsid w:val="00B30058"/>
    <w:rsid w:val="00B3485A"/>
    <w:rsid w:val="00B34D68"/>
    <w:rsid w:val="00B40F90"/>
    <w:rsid w:val="00B415D1"/>
    <w:rsid w:val="00B51DA3"/>
    <w:rsid w:val="00B5252E"/>
    <w:rsid w:val="00B607F7"/>
    <w:rsid w:val="00B6791F"/>
    <w:rsid w:val="00B77202"/>
    <w:rsid w:val="00B96CA0"/>
    <w:rsid w:val="00B97BF8"/>
    <w:rsid w:val="00BA58B5"/>
    <w:rsid w:val="00BA5C1E"/>
    <w:rsid w:val="00BC220A"/>
    <w:rsid w:val="00BC2F90"/>
    <w:rsid w:val="00BC34AE"/>
    <w:rsid w:val="00BE7A59"/>
    <w:rsid w:val="00BE7A5D"/>
    <w:rsid w:val="00C12490"/>
    <w:rsid w:val="00C14AEB"/>
    <w:rsid w:val="00C20DF8"/>
    <w:rsid w:val="00C21358"/>
    <w:rsid w:val="00C409CB"/>
    <w:rsid w:val="00C44898"/>
    <w:rsid w:val="00C54971"/>
    <w:rsid w:val="00C67BA2"/>
    <w:rsid w:val="00C75116"/>
    <w:rsid w:val="00C82AE3"/>
    <w:rsid w:val="00C921B9"/>
    <w:rsid w:val="00CA2BDD"/>
    <w:rsid w:val="00CC66F9"/>
    <w:rsid w:val="00CD13DF"/>
    <w:rsid w:val="00CE3028"/>
    <w:rsid w:val="00D00358"/>
    <w:rsid w:val="00D040E4"/>
    <w:rsid w:val="00D10F5E"/>
    <w:rsid w:val="00D562A7"/>
    <w:rsid w:val="00D605A6"/>
    <w:rsid w:val="00D7437D"/>
    <w:rsid w:val="00D9023A"/>
    <w:rsid w:val="00D95072"/>
    <w:rsid w:val="00DA1BA2"/>
    <w:rsid w:val="00DA7E3C"/>
    <w:rsid w:val="00DD0418"/>
    <w:rsid w:val="00DE77C9"/>
    <w:rsid w:val="00DF2216"/>
    <w:rsid w:val="00E00705"/>
    <w:rsid w:val="00E02F4E"/>
    <w:rsid w:val="00E05EB5"/>
    <w:rsid w:val="00E075DD"/>
    <w:rsid w:val="00E10A19"/>
    <w:rsid w:val="00E4262F"/>
    <w:rsid w:val="00E609A3"/>
    <w:rsid w:val="00E6315B"/>
    <w:rsid w:val="00E65AA7"/>
    <w:rsid w:val="00E766A9"/>
    <w:rsid w:val="00E854C7"/>
    <w:rsid w:val="00E8580D"/>
    <w:rsid w:val="00E923D8"/>
    <w:rsid w:val="00E9792A"/>
    <w:rsid w:val="00EB1BF1"/>
    <w:rsid w:val="00EB55A8"/>
    <w:rsid w:val="00ED0581"/>
    <w:rsid w:val="00EE6559"/>
    <w:rsid w:val="00EF285C"/>
    <w:rsid w:val="00F02EF3"/>
    <w:rsid w:val="00F20D25"/>
    <w:rsid w:val="00F27BF4"/>
    <w:rsid w:val="00F325F2"/>
    <w:rsid w:val="00F538F5"/>
    <w:rsid w:val="00F82EBF"/>
    <w:rsid w:val="00F836C5"/>
    <w:rsid w:val="00FA0C37"/>
    <w:rsid w:val="00FA4546"/>
    <w:rsid w:val="00FC1158"/>
    <w:rsid w:val="00FC548B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8CA195"/>
  <w15:docId w15:val="{E62EF45E-913C-446F-9202-A0488FF7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F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Heading1">
    <w:name w:val="heading 1"/>
    <w:basedOn w:val="Normal"/>
    <w:next w:val="Normal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0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PageNumber">
    <w:name w:val="page number"/>
    <w:basedOn w:val="DefaultParagraphFont"/>
    <w:rsid w:val="00AE506B"/>
    <w:rPr>
      <w:sz w:val="20"/>
    </w:rPr>
  </w:style>
  <w:style w:type="paragraph" w:customStyle="1" w:styleId="berschrift1">
    <w:name w:val="Êberschrift 1"/>
    <w:basedOn w:val="Normal"/>
    <w:next w:val="Normal"/>
    <w:rsid w:val="00AE506B"/>
    <w:pPr>
      <w:keepNext/>
      <w:jc w:val="center"/>
    </w:pPr>
    <w:rPr>
      <w:sz w:val="48"/>
    </w:rPr>
  </w:style>
  <w:style w:type="paragraph" w:styleId="BodyText">
    <w:name w:val="Body Text"/>
    <w:basedOn w:val="Normal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BodyTextIndent">
    <w:name w:val="Body Text Indent"/>
    <w:basedOn w:val="Normal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Normal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BodyText3">
    <w:name w:val="Body Text 3"/>
    <w:basedOn w:val="Normal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BodyTextIndent2">
    <w:name w:val="Body Text Indent 2"/>
    <w:basedOn w:val="Normal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Normal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Normal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BalloonText">
    <w:name w:val="Balloon Text"/>
    <w:basedOn w:val="Normal"/>
    <w:link w:val="BalloonTextChar"/>
    <w:rsid w:val="0022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2267B"/>
    <w:rPr>
      <w:rFonts w:ascii="Arial" w:hAnsi="Arial"/>
      <w:b/>
      <w:sz w:val="22"/>
      <w:lang w:val="en-US" w:eastAsia="de-DE"/>
    </w:rPr>
  </w:style>
  <w:style w:type="table" w:styleId="TableGrid">
    <w:name w:val="Table Grid"/>
    <w:basedOn w:val="TableNormal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6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8E054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E054A"/>
    <w:rPr>
      <w:rFonts w:ascii="Arial" w:hAnsi="Arial"/>
      <w:lang w:val="en-US" w:eastAsia="de-DE"/>
    </w:rPr>
  </w:style>
  <w:style w:type="character" w:styleId="FootnoteReference">
    <w:name w:val="footnote reference"/>
    <w:basedOn w:val="DefaultParagraphFont"/>
    <w:semiHidden/>
    <w:unhideWhenUsed/>
    <w:rsid w:val="008E054A"/>
    <w:rPr>
      <w:vertAlign w:val="superscript"/>
    </w:rPr>
  </w:style>
  <w:style w:type="character" w:styleId="Hyperlink">
    <w:name w:val="Hyperlink"/>
    <w:basedOn w:val="DefaultParagraphFont"/>
    <w:unhideWhenUsed/>
    <w:rsid w:val="008E0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4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3511B0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EB1B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81E8-1B85-844F-AAA7-96C1984A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D:\SVN\BiVo-Revision_2014\trunk\Vorlagen\Vorlage_Auftraege_neue_BiVo.dotx</Template>
  <TotalTime>39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/>
  <dc:creator>Hanspeter Vogt</dc:creator>
  <cp:keywords/>
  <dc:description/>
  <cp:lastModifiedBy>Nicola.Colic</cp:lastModifiedBy>
  <cp:revision>15</cp:revision>
  <dcterms:created xsi:type="dcterms:W3CDTF">2014-02-20T04:17:00Z</dcterms:created>
  <dcterms:modified xsi:type="dcterms:W3CDTF">2022-10-25T04:57:00Z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